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9E7656" w:rsidRDefault="00713459" w14:paraId="04910E01" w14:textId="77777777">
      <w:pPr>
        <w:pStyle w:val="Titre1"/>
      </w:pPr>
      <w:r>
        <w:t>Guide ESXI SLAM</w:t>
      </w:r>
    </w:p>
    <w:p w:rsidR="009E7656" w:rsidRDefault="00713459" w14:paraId="04910E02" w14:textId="77777777">
      <w:pPr>
        <w:rPr>
          <w:b/>
          <w:bCs/>
        </w:rPr>
      </w:pPr>
      <w:r>
        <w:rPr>
          <w:b/>
          <w:bCs/>
        </w:rPr>
        <w:t>Accès aux serveurs ESXi et organisation du travail pour les SLAM</w:t>
      </w:r>
    </w:p>
    <w:p w:rsidR="009E7656" w:rsidRDefault="00713459" w14:paraId="04910E03" w14:textId="77777777">
      <w:r>
        <w:t xml:space="preserve">Vous avez </w:t>
      </w:r>
      <w:r>
        <w:rPr>
          <w:b/>
          <w:bCs/>
        </w:rPr>
        <w:t>deux serveurs ESXi</w:t>
      </w:r>
      <w:r>
        <w:t xml:space="preserve"> à votre disposition (</w:t>
      </w:r>
      <w:r>
        <w:rPr>
          <w:b/>
          <w:bCs/>
        </w:rPr>
        <w:t>Serveur 1 : 192.168.1.244</w:t>
      </w:r>
      <w:r>
        <w:t xml:space="preserve"> et </w:t>
      </w:r>
      <w:r>
        <w:rPr>
          <w:b/>
          <w:bCs/>
        </w:rPr>
        <w:t>Serveur 2 : 192.168.1.245</w:t>
      </w:r>
      <w:r>
        <w:t xml:space="preserve">). Contrairement aux </w:t>
      </w:r>
      <w:r>
        <w:t xml:space="preserve">étudiants en réseau, qui sont répartis sur un serveur spécifique, </w:t>
      </w:r>
      <w:r>
        <w:rPr>
          <w:b/>
          <w:bCs/>
        </w:rPr>
        <w:t>vous avez accès aux deux serveurs</w:t>
      </w:r>
      <w:r>
        <w:t xml:space="preserve"> avec les </w:t>
      </w:r>
      <w:r>
        <w:rPr>
          <w:b/>
          <w:bCs/>
        </w:rPr>
        <w:t>mêmes machines virtuelles</w:t>
      </w:r>
      <w:r>
        <w:t xml:space="preserve"> sur chacun d’eux.</w:t>
      </w:r>
    </w:p>
    <w:p w:rsidR="009E7656" w:rsidRDefault="00713459" w14:paraId="04910E04" w14:textId="77777777">
      <w:pPr>
        <w:rPr>
          <w:b/>
          <w:bCs/>
        </w:rPr>
      </w:pPr>
      <w:r>
        <w:rPr>
          <w:b/>
          <w:bCs/>
        </w:rPr>
        <w:t>Connexion aux serveurs ESXi</w:t>
      </w:r>
    </w:p>
    <w:p w:rsidR="009E7656" w:rsidRDefault="00713459" w14:paraId="04910E05" w14:textId="77777777">
      <w:pPr>
        <w:numPr>
          <w:ilvl w:val="0"/>
          <w:numId w:val="1"/>
        </w:numPr>
      </w:pPr>
      <w:r>
        <w:rPr>
          <w:b/>
          <w:bCs/>
        </w:rPr>
        <w:t>Ouvrez un navigateur web</w:t>
      </w:r>
      <w:r>
        <w:t xml:space="preserve"> et saisissez l’adresse IP d’un des serveurs :</w:t>
      </w:r>
    </w:p>
    <w:p w:rsidR="009E7656" w:rsidRDefault="00713459" w14:paraId="04910E06" w14:textId="77777777">
      <w:pPr>
        <w:numPr>
          <w:ilvl w:val="1"/>
          <w:numId w:val="1"/>
        </w:numPr>
      </w:pPr>
      <w:r>
        <w:rPr>
          <w:b/>
          <w:bCs/>
        </w:rPr>
        <w:t>192.168.1.244</w:t>
      </w:r>
      <w:r>
        <w:t xml:space="preserve"> (Serveur 1)</w:t>
      </w:r>
    </w:p>
    <w:p w:rsidR="009E7656" w:rsidRDefault="00713459" w14:paraId="04910E07" w14:textId="77777777">
      <w:pPr>
        <w:numPr>
          <w:ilvl w:val="1"/>
          <w:numId w:val="1"/>
        </w:numPr>
      </w:pPr>
      <w:r>
        <w:rPr>
          <w:b/>
          <w:bCs/>
        </w:rPr>
        <w:t>192.168.1.245</w:t>
      </w:r>
      <w:r>
        <w:t xml:space="preserve"> (Serveur 2)</w:t>
      </w:r>
    </w:p>
    <w:p w:rsidR="009E7656" w:rsidRDefault="00713459" w14:paraId="04910E08" w14:textId="77777777">
      <w:pPr>
        <w:numPr>
          <w:ilvl w:val="0"/>
          <w:numId w:val="1"/>
        </w:numPr>
      </w:pPr>
      <w:r>
        <w:t xml:space="preserve">Un message d’avertissement de sécurité s’affichera. Cliquez sur </w:t>
      </w:r>
      <w:r>
        <w:rPr>
          <w:b/>
          <w:bCs/>
        </w:rPr>
        <w:t>"Avancé"</w:t>
      </w:r>
      <w:r>
        <w:t xml:space="preserve"> puis </w:t>
      </w:r>
      <w:r>
        <w:rPr>
          <w:b/>
          <w:bCs/>
        </w:rPr>
        <w:t>"Continuer"</w:t>
      </w:r>
      <w:r>
        <w:t>.</w:t>
      </w:r>
    </w:p>
    <w:p w:rsidR="009E7656" w:rsidRDefault="00713459" w14:paraId="04910E09" w14:textId="77777777">
      <w:pPr>
        <w:numPr>
          <w:ilvl w:val="0"/>
          <w:numId w:val="1"/>
        </w:numPr>
      </w:pPr>
      <w:r>
        <w:t>Vous arriverez sur la page de connexion ESXi.</w:t>
      </w:r>
    </w:p>
    <w:p w:rsidR="009E7656" w:rsidRDefault="00713459" w14:paraId="04910E0A" w14:textId="77777777">
      <w:pPr>
        <w:numPr>
          <w:ilvl w:val="1"/>
          <w:numId w:val="1"/>
        </w:numPr>
      </w:pPr>
      <w:r>
        <w:rPr>
          <w:b/>
          <w:bCs/>
        </w:rPr>
        <w:t>Identifiant</w:t>
      </w:r>
      <w:r>
        <w:t xml:space="preserve"> : votre </w:t>
      </w:r>
      <w:r>
        <w:rPr>
          <w:b/>
          <w:bCs/>
        </w:rPr>
        <w:t>nom en majuscules</w:t>
      </w:r>
    </w:p>
    <w:p w:rsidR="009E7656" w:rsidRDefault="00713459" w14:paraId="04910E0B" w14:textId="77777777">
      <w:pPr>
        <w:numPr>
          <w:ilvl w:val="1"/>
          <w:numId w:val="1"/>
        </w:numPr>
      </w:pPr>
      <w:r>
        <w:rPr>
          <w:b/>
          <w:bCs/>
        </w:rPr>
        <w:t>Mot de passe</w:t>
      </w:r>
      <w:r>
        <w:t xml:space="preserve"> :</w:t>
      </w:r>
    </w:p>
    <w:p w:rsidR="009E7656" w:rsidRDefault="00713459" w14:paraId="04910E0C" w14:textId="77777777">
      <w:pPr>
        <w:numPr>
          <w:ilvl w:val="2"/>
          <w:numId w:val="1"/>
        </w:numPr>
      </w:pPr>
      <w:r>
        <w:t xml:space="preserve">Serveurs → </w:t>
      </w:r>
      <w:r>
        <w:rPr>
          <w:b/>
          <w:bCs/>
        </w:rPr>
        <w:t>P@ssw0rd</w:t>
      </w:r>
    </w:p>
    <w:p w:rsidR="009E7656" w:rsidRDefault="00713459" w14:paraId="04910E0D" w14:textId="77777777">
      <w:pPr>
        <w:pStyle w:val="Paragraphedeliste"/>
      </w:pPr>
      <w:r>
        <w:rPr>
          <w:noProof/>
        </w:rPr>
        <mc:AlternateContent>
          <mc:Choice Requires="wps">
            <w:drawing>
              <wp:anchor distT="0" distB="0" distL="114300" distR="114300" simplePos="0" relativeHeight="251659264" behindDoc="0" locked="0" layoutInCell="1" allowOverlap="1" wp14:anchorId="04910E00" wp14:editId="04910E01">
                <wp:simplePos x="0" y="0"/>
                <wp:positionH relativeFrom="column">
                  <wp:posOffset>651025</wp:posOffset>
                </wp:positionH>
                <wp:positionV relativeFrom="paragraph">
                  <wp:posOffset>-14657</wp:posOffset>
                </wp:positionV>
                <wp:extent cx="1104266" cy="241301"/>
                <wp:effectExtent l="0" t="0" r="19684" b="25399"/>
                <wp:wrapNone/>
                <wp:docPr id="1906939410" name="Rectangle 4"/>
                <wp:cNvGraphicFramePr/>
                <a:graphic xmlns:a="http://schemas.openxmlformats.org/drawingml/2006/main">
                  <a:graphicData uri="http://schemas.microsoft.com/office/word/2010/wordprocessingShape">
                    <wps:wsp>
                      <wps:cNvSpPr/>
                      <wps:spPr>
                        <a:xfrm>
                          <a:off x="0" y="0"/>
                          <a:ext cx="1104266" cy="241301"/>
                        </a:xfrm>
                        <a:prstGeom prst="rect">
                          <a:avLst/>
                        </a:prstGeom>
                        <a:noFill/>
                        <a:ln w="12701" cap="flat">
                          <a:solidFill>
                            <a:srgbClr val="FF0000"/>
                          </a:solidFill>
                          <a:prstDash val="solid"/>
                          <a:miter/>
                        </a:ln>
                      </wps:spPr>
                      <wps:bodyPr lIns="0" tIns="0" rIns="0" bIns="0"/>
                    </wps:wsp>
                  </a:graphicData>
                </a:graphic>
              </wp:anchor>
            </w:drawing>
          </mc:Choice>
          <mc:Fallback>
            <w:pict>
              <v:rect id="Rectangle 4" style="position:absolute;margin-left:51.25pt;margin-top:-1.15pt;width:86.95pt;height:19pt;z-index:25165926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3CFC67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">
                <v:textbox inset="0,0,0,0"/>
              </v:rect>
            </w:pict>
          </mc:Fallback>
        </mc:AlternateContent>
      </w:r>
      <w:r>
        <w:rPr>
          <w:noProof/>
        </w:rPr>
        <w:drawing>
          <wp:inline distT="0" distB="0" distL="0" distR="0" wp14:anchorId="04910E02" wp14:editId="04910E03">
            <wp:extent cx="5760720" cy="2011049"/>
            <wp:effectExtent l="0" t="0" r="0" b="8251"/>
            <wp:docPr id="489179009" name="Image 1" descr="Une image contenant texte, logiciel, Page web, Sit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2011049"/>
                    </a:xfrm>
                    <a:prstGeom prst="rect">
                      <a:avLst/>
                    </a:prstGeom>
                    <a:noFill/>
                    <a:ln>
                      <a:noFill/>
                      <a:prstDash/>
                    </a:ln>
                  </pic:spPr>
                </pic:pic>
              </a:graphicData>
            </a:graphic>
          </wp:inline>
        </w:drawing>
      </w:r>
    </w:p>
    <w:p w:rsidR="009E7656" w:rsidRDefault="009E7656" w14:paraId="04910E0E" w14:textId="77777777"/>
    <w:p w:rsidR="009E7656" w:rsidRDefault="00713459" w14:paraId="04910E0F" w14:textId="77777777">
      <w:pPr>
        <w:ind w:left="720"/>
      </w:pPr>
      <w:r>
        <w:rPr>
          <w:noProof/>
        </w:rPr>
        <w:lastRenderedPageBreak/>
        <mc:AlternateContent>
          <mc:Choice Requires="wps">
            <w:drawing>
              <wp:anchor distT="0" distB="0" distL="114300" distR="114300" simplePos="0" relativeHeight="251660288" behindDoc="0" locked="0" layoutInCell="1" allowOverlap="1" wp14:anchorId="04910E04" wp14:editId="04910E05">
                <wp:simplePos x="0" y="0"/>
                <wp:positionH relativeFrom="column">
                  <wp:posOffset>563242</wp:posOffset>
                </wp:positionH>
                <wp:positionV relativeFrom="paragraph">
                  <wp:posOffset>1397175</wp:posOffset>
                </wp:positionV>
                <wp:extent cx="1674495" cy="577215"/>
                <wp:effectExtent l="0" t="0" r="20955" b="13335"/>
                <wp:wrapNone/>
                <wp:docPr id="1280912968" name="Rectangle 1"/>
                <wp:cNvGraphicFramePr/>
                <a:graphic xmlns:a="http://schemas.openxmlformats.org/drawingml/2006/main">
                  <a:graphicData uri="http://schemas.microsoft.com/office/word/2010/wordprocessingShape">
                    <wps:wsp>
                      <wps:cNvSpPr/>
                      <wps:spPr>
                        <a:xfrm>
                          <a:off x="0" y="0"/>
                          <a:ext cx="1674495" cy="577215"/>
                        </a:xfrm>
                        <a:prstGeom prst="rect">
                          <a:avLst/>
                        </a:prstGeom>
                        <a:noFill/>
                        <a:ln w="12701" cap="flat">
                          <a:solidFill>
                            <a:srgbClr val="FF0000"/>
                          </a:solidFill>
                          <a:prstDash val="solid"/>
                          <a:miter/>
                        </a:ln>
                      </wps:spPr>
                      <wps:bodyPr lIns="0" tIns="0" rIns="0" bIns="0"/>
                    </wps:wsp>
                  </a:graphicData>
                </a:graphic>
              </wp:anchor>
            </w:drawing>
          </mc:Choice>
          <mc:Fallback>
            <w:pict>
              <v:rect id="Rectangle 1" style="position:absolute;margin-left:44.35pt;margin-top:110pt;width:131.85pt;height:45.4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0241D4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">
                <v:textbox inset="0,0,0,0"/>
              </v:rect>
            </w:pict>
          </mc:Fallback>
        </mc:AlternateContent>
      </w:r>
      <w:r>
        <w:rPr>
          <w:noProof/>
        </w:rPr>
        <w:drawing>
          <wp:inline distT="0" distB="0" distL="0" distR="0" wp14:anchorId="04910E06" wp14:editId="04910E07">
            <wp:extent cx="4320924" cy="3057799"/>
            <wp:effectExtent l="0" t="0" r="3426" b="9251"/>
            <wp:docPr id="488183453" name="Image 1" descr="Une image contenant texte, capture d’écran, logiciel, Système d’exploita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20924" cy="3057799"/>
                    </a:xfrm>
                    <a:prstGeom prst="rect">
                      <a:avLst/>
                    </a:prstGeom>
                    <a:noFill/>
                    <a:ln>
                      <a:noFill/>
                      <a:prstDash/>
                    </a:ln>
                  </pic:spPr>
                </pic:pic>
              </a:graphicData>
            </a:graphic>
          </wp:inline>
        </w:drawing>
      </w:r>
    </w:p>
    <w:p w:rsidR="009E7656" w:rsidRDefault="00713459" w14:paraId="04910E10" w14:textId="77777777">
      <w:pPr>
        <w:pStyle w:val="Paragraphedeliste"/>
        <w:numPr>
          <w:ilvl w:val="0"/>
          <w:numId w:val="1"/>
        </w:numPr>
      </w:pPr>
      <w:r>
        <w:t xml:space="preserve">Une fois connecté, accédez à vos </w:t>
      </w:r>
      <w:r>
        <w:rPr>
          <w:b/>
          <w:bCs/>
        </w:rPr>
        <w:t>machines virtuelles</w:t>
      </w:r>
      <w:r>
        <w:t xml:space="preserve"> respectives.</w:t>
      </w:r>
    </w:p>
    <w:p w:rsidR="009E7656" w:rsidRDefault="00713459" w14:paraId="04910E11" w14:textId="77777777">
      <w:r>
        <w:rPr>
          <w:noProof/>
        </w:rPr>
        <mc:AlternateContent>
          <mc:Choice Requires="wps">
            <w:drawing>
              <wp:anchor distT="0" distB="0" distL="114300" distR="114300" simplePos="0" relativeHeight="251662336" behindDoc="0" locked="0" layoutInCell="1" allowOverlap="1" wp14:anchorId="04910E08" wp14:editId="04910E09">
                <wp:simplePos x="0" y="0"/>
                <wp:positionH relativeFrom="column">
                  <wp:posOffset>643408</wp:posOffset>
                </wp:positionH>
                <wp:positionV relativeFrom="paragraph">
                  <wp:posOffset>594387</wp:posOffset>
                </wp:positionV>
                <wp:extent cx="255273" cy="1821183"/>
                <wp:effectExtent l="0" t="0" r="11427" b="26667"/>
                <wp:wrapNone/>
                <wp:docPr id="1985190726" name="Accolade ouvrante 3"/>
                <wp:cNvGraphicFramePr/>
                <a:graphic xmlns:a="http://schemas.openxmlformats.org/drawingml/2006/main">
                  <a:graphicData uri="http://schemas.microsoft.com/office/word/2010/wordprocessingShape">
                    <wps:wsp>
                      <wps:cNvSpPr/>
                      <wps:spPr>
                        <a:xfrm>
                          <a:off x="0" y="0"/>
                          <a:ext cx="255273" cy="1821183"/>
                        </a:xfrm>
                        <a:custGeom>
                          <a:avLst/>
                          <a:gdLst>
                            <a:gd name="f0" fmla="val 10800000"/>
                            <a:gd name="f1" fmla="val 5400000"/>
                            <a:gd name="f2" fmla="val 180"/>
                            <a:gd name="f3" fmla="val w"/>
                            <a:gd name="f4" fmla="val h"/>
                            <a:gd name="f5" fmla="val ss"/>
                            <a:gd name="f6" fmla="val 0"/>
                            <a:gd name="f7" fmla="*/ 5419351 1 1725033"/>
                            <a:gd name="f8" fmla="+- 0 0 5400000"/>
                            <a:gd name="f9" fmla="val 8333"/>
                            <a:gd name="f10" fmla="val 50000"/>
                            <a:gd name="f11" fmla="+- 0 0 -180"/>
                            <a:gd name="f12" fmla="+- 0 0 -270"/>
                            <a:gd name="f13" fmla="+- 0 0 -360"/>
                            <a:gd name="f14" fmla="abs f3"/>
                            <a:gd name="f15" fmla="abs f4"/>
                            <a:gd name="f16" fmla="abs f5"/>
                            <a:gd name="f17" fmla="+- 2700000 f1 0"/>
                            <a:gd name="f18" fmla="*/ f11 f0 1"/>
                            <a:gd name="f19" fmla="*/ f12 f0 1"/>
                            <a:gd name="f20" fmla="*/ f13 f0 1"/>
                            <a:gd name="f21" fmla="?: f14 f3 1"/>
                            <a:gd name="f22" fmla="?: f15 f4 1"/>
                            <a:gd name="f23" fmla="?: f16 f5 1"/>
                            <a:gd name="f24" fmla="+- f17 0 f1"/>
                            <a:gd name="f25" fmla="*/ f18 1 f2"/>
                            <a:gd name="f26" fmla="*/ f19 1 f2"/>
                            <a:gd name="f27" fmla="*/ f20 1 f2"/>
                            <a:gd name="f28" fmla="*/ f21 1 21600"/>
                            <a:gd name="f29" fmla="*/ f22 1 21600"/>
                            <a:gd name="f30" fmla="*/ 21600 f21 1"/>
                            <a:gd name="f31" fmla="*/ 21600 f22 1"/>
                            <a:gd name="f32" fmla="+- f24 f1 0"/>
                            <a:gd name="f33" fmla="+- f25 0 f1"/>
                            <a:gd name="f34" fmla="+- f26 0 f1"/>
                            <a:gd name="f35" fmla="+- f27 0 f1"/>
                            <a:gd name="f36" fmla="min f29 f28"/>
                            <a:gd name="f37" fmla="*/ f30 1 f23"/>
                            <a:gd name="f38" fmla="*/ f31 1 f23"/>
                            <a:gd name="f39" fmla="*/ f32 f7 1"/>
                            <a:gd name="f40" fmla="val f37"/>
                            <a:gd name="f41" fmla="val f38"/>
                            <a:gd name="f42" fmla="*/ f39 1 f0"/>
                            <a:gd name="f43" fmla="*/ f6 f36 1"/>
                            <a:gd name="f44" fmla="+- f41 0 f6"/>
                            <a:gd name="f45" fmla="+- f40 0 f6"/>
                            <a:gd name="f46" fmla="+- 0 0 f42"/>
                            <a:gd name="f47" fmla="*/ f40 f36 1"/>
                            <a:gd name="f48" fmla="*/ f41 f36 1"/>
                            <a:gd name="f49" fmla="*/ f45 1 2"/>
                            <a:gd name="f50" fmla="min f45 f44"/>
                            <a:gd name="f51" fmla="*/ f44 f10 1"/>
                            <a:gd name="f52" fmla="+- 0 0 f46"/>
                            <a:gd name="f53" fmla="+- f6 f49 0"/>
                            <a:gd name="f54" fmla="*/ f50 f9 1"/>
                            <a:gd name="f55" fmla="*/ f51 1 100000"/>
                            <a:gd name="f56" fmla="*/ f52 f0 1"/>
                            <a:gd name="f57" fmla="*/ f49 f36 1"/>
                            <a:gd name="f58" fmla="*/ f54 1 100000"/>
                            <a:gd name="f59" fmla="*/ f56 1 f7"/>
                            <a:gd name="f60" fmla="*/ f53 f36 1"/>
                            <a:gd name="f61" fmla="*/ f55 f36 1"/>
                            <a:gd name="f62" fmla="+- f55 f58 0"/>
                            <a:gd name="f63" fmla="+- f59 0 f1"/>
                            <a:gd name="f64" fmla="*/ f58 f36 1"/>
                            <a:gd name="f65" fmla="cos 1 f63"/>
                            <a:gd name="f66" fmla="sin 1 f63"/>
                            <a:gd name="f67" fmla="*/ f62 f36 1"/>
                            <a:gd name="f68" fmla="+- 0 0 f65"/>
                            <a:gd name="f69" fmla="+- 0 0 f66"/>
                            <a:gd name="f70" fmla="+- 0 0 f68"/>
                            <a:gd name="f71" fmla="+- 0 0 f69"/>
                            <a:gd name="f72" fmla="val f70"/>
                            <a:gd name="f73" fmla="val f71"/>
                            <a:gd name="f74" fmla="*/ f72 f49 1"/>
                            <a:gd name="f75" fmla="*/ f73 f58 1"/>
                            <a:gd name="f76" fmla="+- f40 0 f74"/>
                            <a:gd name="f77" fmla="+- f58 0 f75"/>
                            <a:gd name="f78" fmla="+- f41 f75 0"/>
                            <a:gd name="f79" fmla="+- f78 0 f58"/>
                            <a:gd name="f80" fmla="*/ f76 f36 1"/>
                            <a:gd name="f81" fmla="*/ f77 f36 1"/>
                            <a:gd name="f82" fmla="*/ f79 f36 1"/>
                          </a:gdLst>
                          <a:ahLst/>
                          <a:cxnLst>
                            <a:cxn ang="3cd4">
                              <a:pos x="hc" y="t"/>
                            </a:cxn>
                            <a:cxn ang="0">
                              <a:pos x="r" y="vc"/>
                            </a:cxn>
                            <a:cxn ang="cd4">
                              <a:pos x="hc" y="b"/>
                            </a:cxn>
                            <a:cxn ang="cd2">
                              <a:pos x="l" y="vc"/>
                            </a:cxn>
                            <a:cxn ang="f33">
                              <a:pos x="f47" y="f43"/>
                            </a:cxn>
                            <a:cxn ang="f34">
                              <a:pos x="f43" y="f61"/>
                            </a:cxn>
                            <a:cxn ang="f35">
                              <a:pos x="f47" y="f48"/>
                            </a:cxn>
                          </a:cxnLst>
                          <a:rect l="f80" t="f81" r="f47" b="f82"/>
                          <a:pathLst>
                            <a:path stroke="0">
                              <a:moveTo>
                                <a:pt x="f47" y="f48"/>
                              </a:moveTo>
                              <a:arcTo wR="f57" hR="f64" stAng="f1" swAng="f1"/>
                              <a:lnTo>
                                <a:pt x="f60" y="f67"/>
                              </a:lnTo>
                              <a:arcTo wR="f57" hR="f64" stAng="f6" swAng="f8"/>
                              <a:arcTo wR="f57" hR="f64" stAng="f1" swAng="f8"/>
                              <a:lnTo>
                                <a:pt x="f60" y="f64"/>
                              </a:lnTo>
                              <a:arcTo wR="f57" hR="f64" stAng="f0" swAng="f1"/>
                              <a:close/>
                            </a:path>
                            <a:path fill="none">
                              <a:moveTo>
                                <a:pt x="f47" y="f48"/>
                              </a:moveTo>
                              <a:arcTo wR="f57" hR="f64" stAng="f1" swAng="f1"/>
                              <a:lnTo>
                                <a:pt x="f60" y="f67"/>
                              </a:lnTo>
                              <a:arcTo wR="f57" hR="f64" stAng="f6" swAng="f8"/>
                              <a:arcTo wR="f57" hR="f64" stAng="f1" swAng="f8"/>
                              <a:lnTo>
                                <a:pt x="f60" y="f64"/>
                              </a:lnTo>
                              <a:arcTo wR="f57" hR="f64" stAng="f0" swAng="f1"/>
                            </a:path>
                          </a:pathLst>
                        </a:custGeom>
                        <a:noFill/>
                        <a:ln w="12701" cap="flat">
                          <a:solidFill>
                            <a:srgbClr val="FF0000"/>
                          </a:solidFill>
                          <a:prstDash val="solid"/>
                          <a:miter/>
                        </a:ln>
                      </wps:spPr>
                      <wps:bodyPr lIns="0" tIns="0" rIns="0" bIns="0"/>
                    </wps:wsp>
                  </a:graphicData>
                </a:graphic>
              </wp:anchor>
            </w:drawing>
          </mc:Choice>
          <mc:Fallback>
            <w:pict>
              <v:shape id="Accolade ouvrante 3" style="position:absolute;margin-left:50.65pt;margin-top:46.8pt;width:20.1pt;height:143.4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255273,1821183" o:spid="_x0000_s1026" filled="f" strokecolor="red" strokeweight=".35281mm" path="m255273,1821183nswa127636,1778639,382910,1821183,255273,1821183,127636,1799911l127637,931863at-127637,910591,127637,953135,127637,931863,,910591,-127637,868047,127637,910591,,910591,127637,889319l127637,21272wa127637,,382911,42544,127637,21272,255274,l255273,1821183xem255273,1821183nfwa127636,1778639,382910,1821183,255273,1821183,127636,1799911l127637,931863at-127637,910591,127637,953135,127637,931863,,910591,-127637,868047,127637,910591,,910591,127637,889319l127637,21272wa127637,,382911,42544,127637,21272,2552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" w14:anchorId="41D6B2B1">
                <v:stroke joinstyle="miter"/>
                <v:path textboxrect="165020,6230,255273,1814953" arrowok="t" o:connecttype="custom" o:connectlocs="127637,0;255273,910592;127637,1821183;0,910592;255273,0;0,910592;255273,1821183" o:connectangles="270,0,90,180,90,180,270"/>
              </v:shape>
            </w:pict>
          </mc:Fallback>
        </mc:AlternateContent>
      </w:r>
      <w:r>
        <w:rPr>
          <w:noProof/>
        </w:rPr>
        <mc:AlternateContent>
          <mc:Choice Requires="wps">
            <w:drawing>
              <wp:anchor distT="0" distB="0" distL="114300" distR="114300" simplePos="0" relativeHeight="251661312" behindDoc="0" locked="0" layoutInCell="1" allowOverlap="1" wp14:anchorId="04910E0A" wp14:editId="04910E0B">
                <wp:simplePos x="0" y="0"/>
                <wp:positionH relativeFrom="column">
                  <wp:posOffset>51178</wp:posOffset>
                </wp:positionH>
                <wp:positionV relativeFrom="paragraph">
                  <wp:posOffset>572514</wp:posOffset>
                </wp:positionV>
                <wp:extent cx="701043" cy="138431"/>
                <wp:effectExtent l="0" t="0" r="22857" b="13969"/>
                <wp:wrapNone/>
                <wp:docPr id="1217333669" name="Rectangle 2"/>
                <wp:cNvGraphicFramePr/>
                <a:graphic xmlns:a="http://schemas.openxmlformats.org/drawingml/2006/main">
                  <a:graphicData uri="http://schemas.microsoft.com/office/word/2010/wordprocessingShape">
                    <wps:wsp>
                      <wps:cNvSpPr/>
                      <wps:spPr>
                        <a:xfrm>
                          <a:off x="0" y="0"/>
                          <a:ext cx="701043" cy="138431"/>
                        </a:xfrm>
                        <a:prstGeom prst="rect">
                          <a:avLst/>
                        </a:prstGeom>
                        <a:noFill/>
                        <a:ln w="12701" cap="flat">
                          <a:solidFill>
                            <a:srgbClr val="FF0000"/>
                          </a:solidFill>
                          <a:prstDash val="solid"/>
                          <a:miter/>
                        </a:ln>
                      </wps:spPr>
                      <wps:bodyPr lIns="0" tIns="0" rIns="0" bIns="0"/>
                    </wps:wsp>
                  </a:graphicData>
                </a:graphic>
              </wp:anchor>
            </w:drawing>
          </mc:Choice>
          <mc:Fallback>
            <w:pict>
              <v:rect id="Rectangle 2" style="position:absolute;margin-left:4.05pt;margin-top:45.1pt;width:55.2pt;height:10.9pt;z-index:25166131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3DEBFE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">
                <v:textbox inset="0,0,0,0"/>
              </v:rect>
            </w:pict>
          </mc:Fallback>
        </mc:AlternateContent>
      </w:r>
      <w:r>
        <w:rPr>
          <w:noProof/>
        </w:rPr>
        <w:drawing>
          <wp:inline distT="0" distB="0" distL="0" distR="0" wp14:anchorId="04910E0C" wp14:editId="04910E0D">
            <wp:extent cx="4427762" cy="2676567"/>
            <wp:effectExtent l="0" t="0" r="0" b="9483"/>
            <wp:docPr id="1163530092"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27762" cy="2676567"/>
                    </a:xfrm>
                    <a:prstGeom prst="rect">
                      <a:avLst/>
                    </a:prstGeom>
                    <a:noFill/>
                    <a:ln>
                      <a:noFill/>
                      <a:prstDash/>
                    </a:ln>
                  </pic:spPr>
                </pic:pic>
              </a:graphicData>
            </a:graphic>
          </wp:inline>
        </w:drawing>
      </w:r>
    </w:p>
    <w:p w:rsidR="009E7656" w:rsidRDefault="00713459" w14:paraId="04910E12" w14:textId="77777777">
      <w:pPr>
        <w:rPr>
          <w:b/>
          <w:bCs/>
        </w:rPr>
      </w:pPr>
      <w:r>
        <w:rPr>
          <w:b/>
          <w:bCs/>
        </w:rPr>
        <w:t>Organisation du travail</w:t>
      </w:r>
    </w:p>
    <w:p w:rsidR="009E7656" w:rsidRDefault="00713459" w14:paraId="04910E13" w14:textId="77777777">
      <w:r>
        <w:t xml:space="preserve">L’un des avantages d’avoir les </w:t>
      </w:r>
      <w:r>
        <w:rPr>
          <w:b/>
          <w:bCs/>
        </w:rPr>
        <w:t>mêmes machines sur les deux serveurs</w:t>
      </w:r>
      <w:r>
        <w:t xml:space="preserve"> est que vous pouvez </w:t>
      </w:r>
      <w:r>
        <w:rPr>
          <w:b/>
          <w:bCs/>
        </w:rPr>
        <w:t>dupliquer</w:t>
      </w:r>
      <w:r>
        <w:t xml:space="preserve"> votre travail.</w:t>
      </w:r>
    </w:p>
    <w:p w:rsidR="009E7656" w:rsidRDefault="00713459" w14:paraId="04910E14" w14:textId="77777777">
      <w:r>
        <w:rPr>
          <w:rFonts w:ascii="Segoe UI Emoji" w:hAnsi="Segoe UI Emoji" w:cs="Segoe UI Emoji"/>
        </w:rPr>
        <w:t>✅</w:t>
      </w:r>
      <w:r>
        <w:t xml:space="preserve"> </w:t>
      </w:r>
      <w:r>
        <w:rPr>
          <w:b/>
          <w:bCs/>
        </w:rPr>
        <w:t>Méthode recommandée :</w:t>
      </w:r>
    </w:p>
    <w:p w:rsidR="009E7656" w:rsidRDefault="00713459" w14:paraId="04910E15" w14:textId="77777777">
      <w:pPr>
        <w:numPr>
          <w:ilvl w:val="0"/>
          <w:numId w:val="2"/>
        </w:numPr>
      </w:pPr>
      <w:r>
        <w:t xml:space="preserve">Effectuez </w:t>
      </w:r>
      <w:r>
        <w:rPr>
          <w:b/>
          <w:bCs/>
        </w:rPr>
        <w:t>toutes vos configurations et tests sur le Serveur 1</w:t>
      </w:r>
      <w:r>
        <w:t>.</w:t>
      </w:r>
    </w:p>
    <w:p w:rsidR="009E7656" w:rsidRDefault="00713459" w14:paraId="04910E16" w14:textId="77777777">
      <w:pPr>
        <w:numPr>
          <w:ilvl w:val="0"/>
          <w:numId w:val="2"/>
        </w:numPr>
      </w:pPr>
      <w:r>
        <w:t xml:space="preserve">Une fois le travail terminé, </w:t>
      </w:r>
      <w:r>
        <w:rPr>
          <w:b/>
          <w:bCs/>
        </w:rPr>
        <w:t>reproduisez-le sur le Serveur 2</w:t>
      </w:r>
      <w:r>
        <w:t xml:space="preserve"> en transférant vos données et en appliquant les mêmes configurations.</w:t>
      </w:r>
    </w:p>
    <w:p w:rsidR="009E7656" w:rsidRDefault="009E7656" w14:paraId="04910E17" w14:textId="77777777">
      <w:pPr>
        <w:ind w:left="720"/>
      </w:pPr>
    </w:p>
    <w:p w:rsidR="009E7656" w:rsidRDefault="00713459" w14:paraId="04910E18" w14:textId="77777777">
      <w:pPr>
        <w:pStyle w:val="Paragraphedeliste"/>
        <w:numPr>
          <w:ilvl w:val="0"/>
          <w:numId w:val="3"/>
        </w:numPr>
      </w:pPr>
      <w:r>
        <w:lastRenderedPageBreak/>
        <w:t xml:space="preserve">Cela vous permettra de </w:t>
      </w:r>
      <w:r>
        <w:rPr>
          <w:b/>
          <w:bCs/>
        </w:rPr>
        <w:t>vérifier la reproductibilité</w:t>
      </w:r>
      <w:r>
        <w:t xml:space="preserve"> de vos installations et de vous entraîner à manipuler différents environnements et d’assurer une Grâce à la </w:t>
      </w:r>
      <w:r>
        <w:rPr>
          <w:b/>
          <w:bCs/>
        </w:rPr>
        <w:t>Redondance</w:t>
      </w:r>
      <w:r>
        <w:t xml:space="preserve">, si le </w:t>
      </w:r>
      <w:r>
        <w:rPr>
          <w:b/>
          <w:bCs/>
        </w:rPr>
        <w:t>Serveur 1</w:t>
      </w:r>
      <w:r>
        <w:t xml:space="preserve"> rencontre un problème, vous pourrez </w:t>
      </w:r>
      <w:r>
        <w:rPr>
          <w:b/>
          <w:bCs/>
        </w:rPr>
        <w:t>basculer sur le Serveur 2</w:t>
      </w:r>
      <w:r>
        <w:t xml:space="preserve"> sans interrompre votre travail. Comme vos machines sont présentes sur les deux serveurs, vous avez la possibilité de continuer vos tâches sur l’un ou l’autre en fonction de la situation. Cela garantit plus de </w:t>
      </w:r>
      <w:r>
        <w:rPr>
          <w:b/>
          <w:bCs/>
        </w:rPr>
        <w:t>flexibilité</w:t>
      </w:r>
      <w:r>
        <w:t xml:space="preserve"> et de </w:t>
      </w:r>
      <w:r>
        <w:rPr>
          <w:b/>
          <w:bCs/>
        </w:rPr>
        <w:t>sécurité</w:t>
      </w:r>
      <w:r>
        <w:t xml:space="preserve"> pour vos données et vos configurations.</w:t>
      </w:r>
    </w:p>
    <w:p w:rsidR="009E7656" w:rsidRDefault="009E7656" w14:paraId="04910E19" w14:textId="77777777"/>
    <w:p w:rsidR="009E7656" w:rsidRDefault="00713459" w14:paraId="04910E1A" w14:textId="77777777">
      <w:r>
        <w:t xml:space="preserve">N’hésitez pas à tester, mais </w:t>
      </w:r>
      <w:r>
        <w:rPr>
          <w:b/>
          <w:bCs/>
        </w:rPr>
        <w:t>veillez à ne pas modifier les paramètres critiques (réseau, stockage, etc.)</w:t>
      </w:r>
      <w:r>
        <w:t>. En cas de problème, contactez le professeur ou moi-même.</w:t>
      </w:r>
    </w:p>
    <w:p w:rsidR="009E7656" w:rsidRDefault="009E7656" w14:paraId="04910E1B" w14:textId="77777777"/>
    <w:p w:rsidR="009E7656" w:rsidRDefault="00713459" w14:paraId="04910E1C" w14:textId="77777777">
      <w:pPr>
        <w:rPr>
          <w:b/>
          <w:bCs/>
        </w:rPr>
      </w:pPr>
      <w:r>
        <w:rPr>
          <w:b/>
          <w:bCs/>
        </w:rPr>
        <w:t>Accès aux serveurs et services pour les SLAM</w:t>
      </w:r>
    </w:p>
    <w:p w:rsidR="009E7656" w:rsidRDefault="00713459" w14:paraId="04910E1D" w14:textId="77777777">
      <w:r>
        <w:t>Vous avez à votre disposition plusieurs serveurs et outils pour travailler efficacement dans votre environnement. Voici un guide structuré pour vous aider à vous connecter aux différentes plateformes disponibles.</w:t>
      </w:r>
    </w:p>
    <w:p w:rsidR="009E7656" w:rsidRDefault="009E7656" w14:paraId="04910E1E" w14:textId="77777777"/>
    <w:p w:rsidR="009E7656" w:rsidRDefault="009E7656" w14:paraId="04910E1F" w14:textId="77777777"/>
    <w:p w:rsidR="009E7656" w:rsidRDefault="00713459" w14:paraId="04910E20" w14:textId="77777777">
      <w:r>
        <w:rPr>
          <w:b/>
          <w:bCs/>
          <w:color w:val="0E2841"/>
        </w:rPr>
        <w:t>1</w:t>
      </w:r>
      <w:r>
        <w:rPr>
          <w:b/>
          <w:bCs/>
          <w:color w:val="0E2841"/>
        </w:rPr>
        <w:t>️</w:t>
      </w:r>
      <w:r>
        <w:rPr>
          <w:rFonts w:ascii="Segoe UI Symbol" w:hAnsi="Segoe UI Symbol" w:cs="Segoe UI Symbol"/>
          <w:b/>
          <w:bCs/>
          <w:color w:val="0E2841"/>
        </w:rPr>
        <w:t xml:space="preserve">) </w:t>
      </w:r>
      <w:r>
        <w:rPr>
          <w:b/>
          <w:bCs/>
          <w:color w:val="0E2841"/>
        </w:rPr>
        <w:t>Accès à phpMyAdmin</w:t>
      </w:r>
    </w:p>
    <w:p w:rsidR="009E7656" w:rsidRDefault="00713459" w14:paraId="04910E21" w14:textId="77777777">
      <w:r>
        <w:t xml:space="preserve">Un serveur Windows Server 2019, nommé </w:t>
      </w:r>
      <w:r>
        <w:rPr>
          <w:b/>
          <w:bCs/>
        </w:rPr>
        <w:t>SERVEUR_WEBSQL</w:t>
      </w:r>
      <w:r>
        <w:t xml:space="preserve">, est disponible sur </w:t>
      </w:r>
      <w:r>
        <w:rPr>
          <w:b/>
          <w:bCs/>
        </w:rPr>
        <w:t>chaque serveur ESXi</w:t>
      </w:r>
      <w:r>
        <w:t xml:space="preserve">. Il exécute </w:t>
      </w:r>
      <w:r>
        <w:rPr>
          <w:b/>
          <w:bCs/>
        </w:rPr>
        <w:t>XAMPP</w:t>
      </w:r>
      <w:r>
        <w:t xml:space="preserve">, avec </w:t>
      </w:r>
      <w:r>
        <w:rPr>
          <w:b/>
          <w:bCs/>
        </w:rPr>
        <w:t>Apache</w:t>
      </w:r>
      <w:r>
        <w:t xml:space="preserve"> et </w:t>
      </w:r>
      <w:r>
        <w:rPr>
          <w:b/>
          <w:bCs/>
        </w:rPr>
        <w:t>MySQL</w:t>
      </w:r>
      <w:r>
        <w:t xml:space="preserve"> activés.</w:t>
      </w:r>
    </w:p>
    <w:p w:rsidR="009E7656" w:rsidRDefault="00713459" w14:paraId="04910E22" w14:textId="77777777">
      <w:r>
        <w:rPr>
          <w:rFonts w:ascii="Segoe UI Emoji" w:hAnsi="Segoe UI Emoji" w:cs="Segoe UI Emoji"/>
        </w:rPr>
        <w:t>✅</w:t>
      </w:r>
      <w:r>
        <w:t xml:space="preserve"> </w:t>
      </w:r>
      <w:r>
        <w:rPr>
          <w:b/>
          <w:bCs/>
        </w:rPr>
        <w:t>Accès à phpMyAdmin via un navigateur web :</w:t>
      </w:r>
    </w:p>
    <w:p w:rsidR="009E7656" w:rsidRDefault="00713459" w14:paraId="04910E23" w14:textId="77777777">
      <w:pPr>
        <w:numPr>
          <w:ilvl w:val="0"/>
          <w:numId w:val="4"/>
        </w:numPr>
      </w:pPr>
      <w:r>
        <w:rPr>
          <w:b/>
          <w:bCs/>
        </w:rPr>
        <w:t>Serveur 1</w:t>
      </w:r>
      <w:r>
        <w:t xml:space="preserve"> → http://192.168.20.12:8080/phpmyadmin</w:t>
      </w:r>
    </w:p>
    <w:p w:rsidR="009E7656" w:rsidRDefault="00713459" w14:paraId="04910E24" w14:textId="77777777">
      <w:pPr>
        <w:numPr>
          <w:ilvl w:val="0"/>
          <w:numId w:val="4"/>
        </w:numPr>
      </w:pPr>
      <w:r>
        <w:rPr>
          <w:b/>
          <w:bCs/>
        </w:rPr>
        <w:t>Serveur 2</w:t>
      </w:r>
      <w:r>
        <w:t xml:space="preserve"> → http://192.168.40.60:8080/phpmyadmin</w:t>
      </w:r>
    </w:p>
    <w:p w:rsidR="009E7656" w:rsidRDefault="00713459" w14:paraId="04910E25" w14:textId="77777777">
      <w:r>
        <w:t xml:space="preserve"> </w:t>
      </w:r>
      <w:r>
        <w:rPr>
          <w:b/>
          <w:bCs/>
        </w:rPr>
        <w:t>Point important</w:t>
      </w:r>
      <w:r>
        <w:t xml:space="preserve"> : Vous utilisez une </w:t>
      </w:r>
      <w:r>
        <w:rPr>
          <w:b/>
          <w:bCs/>
        </w:rPr>
        <w:t>base de données commune</w:t>
      </w:r>
      <w:r>
        <w:t xml:space="preserve"> sur chaque </w:t>
      </w:r>
      <w:proofErr w:type="gramStart"/>
      <w:r>
        <w:t>serveurs</w:t>
      </w:r>
      <w:proofErr w:type="gramEnd"/>
      <w:r>
        <w:t xml:space="preserve">. </w:t>
      </w:r>
    </w:p>
    <w:p w:rsidR="009E7656" w:rsidRDefault="00713459" w14:paraId="04910E26" w14:textId="77777777">
      <w:r>
        <w:rPr>
          <w:rFonts w:ascii="Segoe UI Emoji" w:hAnsi="Segoe UI Emoji" w:cs="Segoe UI Emoji"/>
        </w:rPr>
        <w:t>✅</w:t>
      </w:r>
      <w:r>
        <w:t xml:space="preserve"> </w:t>
      </w:r>
      <w:r>
        <w:rPr>
          <w:b/>
          <w:bCs/>
        </w:rPr>
        <w:t>Accès à distance au serveur Windows</w:t>
      </w:r>
      <w:r>
        <w:t xml:space="preserve"> :</w:t>
      </w:r>
      <w:r>
        <w:br/>
      </w:r>
      <w:r>
        <w:t xml:space="preserve">Vous pouvez </w:t>
      </w:r>
      <w:r>
        <w:rPr>
          <w:b/>
          <w:bCs/>
        </w:rPr>
        <w:t>prendre la main à distance</w:t>
      </w:r>
      <w:r>
        <w:t xml:space="preserve"> sur </w:t>
      </w:r>
      <w:r>
        <w:rPr>
          <w:b/>
          <w:bCs/>
        </w:rPr>
        <w:t>SERVEUR_WEBSQL</w:t>
      </w:r>
      <w:r>
        <w:t xml:space="preserve"> via </w:t>
      </w:r>
      <w:r>
        <w:rPr>
          <w:b/>
          <w:bCs/>
        </w:rPr>
        <w:t>Bureau à distance (RDP)</w:t>
      </w:r>
      <w:r>
        <w:t xml:space="preserve"> :</w:t>
      </w:r>
    </w:p>
    <w:p w:rsidR="009E7656" w:rsidRDefault="00713459" w14:paraId="04910E27" w14:textId="77777777">
      <w:pPr>
        <w:numPr>
          <w:ilvl w:val="0"/>
          <w:numId w:val="5"/>
        </w:numPr>
      </w:pPr>
      <w:r>
        <w:rPr>
          <w:b/>
          <w:bCs/>
        </w:rPr>
        <w:t>Serveur 1</w:t>
      </w:r>
      <w:r>
        <w:t xml:space="preserve"> → 192.168.20.12</w:t>
      </w:r>
    </w:p>
    <w:p w:rsidR="009E7656" w:rsidRDefault="00713459" w14:paraId="04910E28" w14:textId="77777777">
      <w:pPr>
        <w:numPr>
          <w:ilvl w:val="0"/>
          <w:numId w:val="5"/>
        </w:numPr>
      </w:pPr>
      <w:r>
        <w:rPr>
          <w:b/>
          <w:bCs/>
        </w:rPr>
        <w:t>Serveur 2</w:t>
      </w:r>
      <w:r>
        <w:t xml:space="preserve"> → 192.168.40.60</w:t>
      </w:r>
    </w:p>
    <w:p w:rsidR="009E7656" w:rsidRDefault="00713459" w14:paraId="04910E29" w14:textId="77777777">
      <w:pPr>
        <w:numPr>
          <w:ilvl w:val="0"/>
          <w:numId w:val="5"/>
        </w:numPr>
      </w:pPr>
      <w:r>
        <w:rPr>
          <w:b/>
          <w:bCs/>
        </w:rPr>
        <w:t>Identifiant</w:t>
      </w:r>
      <w:r>
        <w:t xml:space="preserve"> : Administrateur</w:t>
      </w:r>
    </w:p>
    <w:p w:rsidR="009E7656" w:rsidRDefault="00713459" w14:paraId="04910E2A" w14:textId="77777777">
      <w:pPr>
        <w:numPr>
          <w:ilvl w:val="0"/>
          <w:numId w:val="5"/>
        </w:numPr>
      </w:pPr>
      <w:r>
        <w:rPr>
          <w:b/>
          <w:bCs/>
        </w:rPr>
        <w:t>Mot de passe</w:t>
      </w:r>
      <w:r>
        <w:t xml:space="preserve"> : </w:t>
      </w:r>
      <w:proofErr w:type="spellStart"/>
      <w:r>
        <w:t>P@ssword</w:t>
      </w:r>
      <w:proofErr w:type="spellEnd"/>
    </w:p>
    <w:p w:rsidR="009E7656" w:rsidRDefault="009E7656" w14:paraId="04910E2B" w14:textId="77777777"/>
    <w:p w:rsidR="009E7656" w:rsidRDefault="00713459" w14:paraId="04910E2C" w14:textId="77777777">
      <w:r>
        <w:rPr>
          <w:noProof/>
        </w:rPr>
        <w:lastRenderedPageBreak/>
        <w:drawing>
          <wp:inline distT="0" distB="0" distL="0" distR="0" wp14:anchorId="04910E0E" wp14:editId="04910E0F">
            <wp:extent cx="4514347" cy="2041708"/>
            <wp:effectExtent l="0" t="0" r="503" b="0"/>
            <wp:docPr id="879674801"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14347" cy="2041708"/>
                    </a:xfrm>
                    <a:prstGeom prst="rect">
                      <a:avLst/>
                    </a:prstGeom>
                    <a:noFill/>
                    <a:ln>
                      <a:noFill/>
                      <a:prstDash/>
                    </a:ln>
                  </pic:spPr>
                </pic:pic>
              </a:graphicData>
            </a:graphic>
          </wp:inline>
        </w:drawing>
      </w:r>
      <w:r>
        <w:t xml:space="preserve"> </w:t>
      </w:r>
      <w:r>
        <w:rPr>
          <w:noProof/>
        </w:rPr>
        <w:drawing>
          <wp:inline distT="0" distB="0" distL="0" distR="0" wp14:anchorId="04910E10" wp14:editId="04910E11">
            <wp:extent cx="4535076" cy="2395014"/>
            <wp:effectExtent l="0" t="0" r="0" b="5286"/>
            <wp:docPr id="1983794743" name="Image 1" descr="Une image contenant texte, logiciel, Icône d’ordinateur, 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35076" cy="2395014"/>
                    </a:xfrm>
                    <a:prstGeom prst="rect">
                      <a:avLst/>
                    </a:prstGeom>
                    <a:noFill/>
                    <a:ln>
                      <a:noFill/>
                      <a:prstDash/>
                    </a:ln>
                  </pic:spPr>
                </pic:pic>
              </a:graphicData>
            </a:graphic>
          </wp:inline>
        </w:drawing>
      </w:r>
    </w:p>
    <w:p w:rsidR="009E7656" w:rsidRDefault="00713459" w14:paraId="04910E2D" w14:textId="77777777">
      <w:r>
        <w:rPr>
          <w:noProof/>
        </w:rPr>
        <w:drawing>
          <wp:inline distT="0" distB="0" distL="0" distR="0" wp14:anchorId="04910E12" wp14:editId="04910E13">
            <wp:extent cx="4968666" cy="807790"/>
            <wp:effectExtent l="0" t="0" r="3384" b="0"/>
            <wp:docPr id="936246945" name="Image 1" descr="Une image contenant texte, capture d’écran, Police, blanc&#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68666" cy="807790"/>
                    </a:xfrm>
                    <a:prstGeom prst="rect">
                      <a:avLst/>
                    </a:prstGeom>
                    <a:noFill/>
                    <a:ln>
                      <a:noFill/>
                      <a:prstDash/>
                    </a:ln>
                  </pic:spPr>
                </pic:pic>
              </a:graphicData>
            </a:graphic>
          </wp:inline>
        </w:drawing>
      </w:r>
    </w:p>
    <w:p w:rsidR="009E7656" w:rsidRDefault="00713459" w14:paraId="04910E2E" w14:textId="77777777">
      <w:r>
        <w:rPr>
          <w:noProof/>
        </w:rPr>
        <mc:AlternateContent>
          <mc:Choice Requires="wps">
            <w:drawing>
              <wp:anchor distT="0" distB="0" distL="114300" distR="114300" simplePos="0" relativeHeight="251665408" behindDoc="0" locked="0" layoutInCell="1" allowOverlap="1" wp14:anchorId="04910E15" wp14:editId="04910E16">
                <wp:simplePos x="0" y="0"/>
                <wp:positionH relativeFrom="column">
                  <wp:posOffset>3569790</wp:posOffset>
                </wp:positionH>
                <wp:positionV relativeFrom="paragraph">
                  <wp:posOffset>1135501</wp:posOffset>
                </wp:positionV>
                <wp:extent cx="2406014" cy="1762762"/>
                <wp:effectExtent l="0" t="0" r="13336" b="27938"/>
                <wp:wrapNone/>
                <wp:docPr id="1797540472" name="Rectangle 6"/>
                <wp:cNvGraphicFramePr/>
                <a:graphic xmlns:a="http://schemas.openxmlformats.org/drawingml/2006/main">
                  <a:graphicData uri="http://schemas.microsoft.com/office/word/2010/wordprocessingShape">
                    <wps:wsp>
                      <wps:cNvSpPr/>
                      <wps:spPr>
                        <a:xfrm>
                          <a:off x="0" y="0"/>
                          <a:ext cx="2406014" cy="1762762"/>
                        </a:xfrm>
                        <a:prstGeom prst="rect">
                          <a:avLst/>
                        </a:prstGeom>
                        <a:solidFill>
                          <a:srgbClr val="FFFFFF"/>
                        </a:solidFill>
                        <a:ln w="12701" cap="flat">
                          <a:solidFill>
                            <a:srgbClr val="FF0000"/>
                          </a:solidFill>
                          <a:prstDash val="solid"/>
                          <a:miter/>
                        </a:ln>
                      </wps:spPr>
                      <wps:txbx>
                        <w:txbxContent>
                          <w:p w:rsidR="009E7656" w:rsidRDefault="00713459" w14:paraId="04910E39" w14:textId="77777777">
                            <w:pPr>
                              <w:jc w:val="center"/>
                            </w:pPr>
                            <w:r>
                              <w:rPr>
                                <w:color w:val="000000"/>
                              </w:rPr>
                              <w:t xml:space="preserve">Le mot de </w:t>
                            </w:r>
                            <w:r>
                              <w:rPr>
                                <w:color w:val="000000"/>
                              </w:rPr>
                              <w:t xml:space="preserve">passe est Bts@2024, les identifiants sont les même pour les deux serveurs et comme Identifiant </w:t>
                            </w:r>
                            <w:r>
                              <w:rPr>
                                <w:color w:val="FF0000"/>
                              </w:rPr>
                              <w:t>c’est admin et nom Admin !!</w:t>
                            </w:r>
                          </w:p>
                        </w:txbxContent>
                      </wps:txbx>
                      <wps:bodyPr vert="horz" wrap="square" lIns="91440" tIns="45720" rIns="91440" bIns="45720" anchor="ctr" anchorCtr="0" compatLnSpc="1">
                        <a:noAutofit/>
                      </wps:bodyPr>
                    </wps:wsp>
                  </a:graphicData>
                </a:graphic>
              </wp:anchor>
            </w:drawing>
          </mc:Choice>
          <mc:Fallback>
            <w:pict>
              <v:rect id="Rectangle 6" style="position:absolute;margin-left:281.1pt;margin-top:89.4pt;width:189.45pt;height:138.8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red" strokeweight=".35281mm" w14:anchorId="04910E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">
                <v:textbox>
                  <w:txbxContent>
                    <w:p w:rsidR="009E7656" w:rsidRDefault="00713459" w14:paraId="04910E39" w14:textId="77777777">
                      <w:pPr>
                        <w:jc w:val="center"/>
                      </w:pPr>
                      <w:r>
                        <w:rPr>
                          <w:color w:val="000000"/>
                        </w:rPr>
                        <w:t xml:space="preserve">Le mot de </w:t>
                      </w:r>
                      <w:r>
                        <w:rPr>
                          <w:color w:val="000000"/>
                        </w:rPr>
                        <w:t xml:space="preserve">passe est Bts@2024, les identifiants sont les même pour les deux serveurs et comme Identifiant </w:t>
                      </w:r>
                      <w:r>
                        <w:rPr>
                          <w:color w:val="FF0000"/>
                        </w:rPr>
                        <w:t>c’est admin et nom Admin !!</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04910E17" wp14:editId="04910E18">
                <wp:simplePos x="0" y="0"/>
                <wp:positionH relativeFrom="column">
                  <wp:posOffset>3050538</wp:posOffset>
                </wp:positionH>
                <wp:positionV relativeFrom="paragraph">
                  <wp:posOffset>1301849</wp:posOffset>
                </wp:positionV>
                <wp:extent cx="527051" cy="555626"/>
                <wp:effectExtent l="38100" t="0" r="25399" b="111124"/>
                <wp:wrapNone/>
                <wp:docPr id="738919467" name="Connecteur : en angle 5"/>
                <wp:cNvGraphicFramePr/>
                <a:graphic xmlns:a="http://schemas.openxmlformats.org/drawingml/2006/main">
                  <a:graphicData uri="http://schemas.microsoft.com/office/word/2010/wordprocessingShape">
                    <wps:wsp>
                      <wps:cNvCnPr/>
                      <wps:spPr>
                        <a:xfrm flipH="1">
                          <a:off x="0" y="0"/>
                          <a:ext cx="527051" cy="555626"/>
                        </a:xfrm>
                        <a:prstGeom prst="bentConnector3">
                          <a:avLst/>
                        </a:prstGeom>
                        <a:noFill/>
                        <a:ln w="12701" cap="flat">
                          <a:solidFill>
                            <a:srgbClr val="FF0000"/>
                          </a:solidFill>
                          <a:prstDash val="solid"/>
                          <a:miter/>
                          <a:tailEnd type="arrow"/>
                        </a:ln>
                      </wps:spPr>
                      <wps:bodyPr/>
                    </wps:wsp>
                  </a:graphicData>
                </a:graphic>
              </wp:anchor>
            </w:drawing>
          </mc:Choice>
          <mc:Fallback>
            <w:pict>
              <v:shapetype id="_x0000_t34" coordsize="21600,21600" o:oned="t" filled="f" o:spt="34" adj="10800" path="m,l@0,0@0,21600,21600,21600e" w14:anchorId="4946EB4A">
                <v:stroke joinstyle="miter"/>
                <v:formulas>
                  <v:f eqn="val #0"/>
                </v:formulas>
                <v:path fillok="f" arrowok="t" o:connecttype="none"/>
                <v:handles>
                  <v:h position="#0,center"/>
                </v:handles>
                <o:lock v:ext="edit" shapetype="t"/>
              </v:shapetype>
              <v:shape id="Connecteur : en angle 5" style="position:absolute;margin-left:240.2pt;margin-top:102.5pt;width:41.5pt;height:43.75pt;flip:x;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5281mm"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">
                <v:stroke endarrow="open"/>
              </v:shape>
            </w:pict>
          </mc:Fallback>
        </mc:AlternateContent>
      </w:r>
      <w:r>
        <w:rPr>
          <w:noProof/>
        </w:rPr>
        <mc:AlternateContent>
          <mc:Choice Requires="wps">
            <w:drawing>
              <wp:anchor distT="0" distB="0" distL="114300" distR="114300" simplePos="0" relativeHeight="251663360" behindDoc="0" locked="0" layoutInCell="1" allowOverlap="1" wp14:anchorId="04910E19" wp14:editId="04910E1A">
                <wp:simplePos x="0" y="0"/>
                <wp:positionH relativeFrom="column">
                  <wp:posOffset>2376809</wp:posOffset>
                </wp:positionH>
                <wp:positionV relativeFrom="paragraph">
                  <wp:posOffset>1794217</wp:posOffset>
                </wp:positionV>
                <wp:extent cx="673739" cy="216539"/>
                <wp:effectExtent l="0" t="0" r="12061" b="12061"/>
                <wp:wrapNone/>
                <wp:docPr id="922993310" name="Rectangle 4"/>
                <wp:cNvGraphicFramePr/>
                <a:graphic xmlns:a="http://schemas.openxmlformats.org/drawingml/2006/main">
                  <a:graphicData uri="http://schemas.microsoft.com/office/word/2010/wordprocessingShape">
                    <wps:wsp>
                      <wps:cNvSpPr/>
                      <wps:spPr>
                        <a:xfrm>
                          <a:off x="0" y="0"/>
                          <a:ext cx="673739" cy="216539"/>
                        </a:xfrm>
                        <a:prstGeom prst="rect">
                          <a:avLst/>
                        </a:prstGeom>
                        <a:noFill/>
                        <a:ln w="12701" cap="flat">
                          <a:solidFill>
                            <a:srgbClr val="FF0000"/>
                          </a:solidFill>
                          <a:prstDash val="solid"/>
                          <a:miter/>
                        </a:ln>
                      </wps:spPr>
                      <wps:bodyPr lIns="0" tIns="0" rIns="0" bIns="0"/>
                    </wps:wsp>
                  </a:graphicData>
                </a:graphic>
              </wp:anchor>
            </w:drawing>
          </mc:Choice>
          <mc:Fallback>
            <w:pict>
              <v:rect id="Rectangle 4" style="position:absolute;margin-left:187.15pt;margin-top:141.3pt;width:53.05pt;height:17.05pt;z-index:251663360;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1E6464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">
                <v:textbox inset="0,0,0,0"/>
              </v:rect>
            </w:pict>
          </mc:Fallback>
        </mc:AlternateContent>
      </w:r>
      <w:r>
        <w:rPr>
          <w:noProof/>
        </w:rPr>
        <w:drawing>
          <wp:inline distT="0" distB="0" distL="0" distR="0" wp14:anchorId="04910E1B" wp14:editId="04910E1C">
            <wp:extent cx="5238954" cy="2914567"/>
            <wp:effectExtent l="0" t="0" r="0" b="83"/>
            <wp:docPr id="719306040" name="Image 1" descr="Une image contenant texte, capture d’écran, logiciel, Icône d’ordinateur&#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38954" cy="2914567"/>
                    </a:xfrm>
                    <a:prstGeom prst="rect">
                      <a:avLst/>
                    </a:prstGeom>
                    <a:noFill/>
                    <a:ln>
                      <a:noFill/>
                      <a:prstDash/>
                    </a:ln>
                  </pic:spPr>
                </pic:pic>
              </a:graphicData>
            </a:graphic>
          </wp:inline>
        </w:drawing>
      </w:r>
    </w:p>
    <w:p w:rsidR="009E7656" w:rsidRDefault="009E7656" w14:paraId="04910E2F" w14:textId="77777777"/>
    <w:p w:rsidR="009E7656" w:rsidRDefault="00713459" w14:paraId="04910E30" w14:textId="77777777">
      <w:r>
        <w:rPr>
          <w:b/>
          <w:bCs/>
          <w:color w:val="0E2841"/>
        </w:rPr>
        <w:lastRenderedPageBreak/>
        <w:t>2</w:t>
      </w:r>
      <w:r>
        <w:rPr>
          <w:b/>
          <w:bCs/>
          <w:color w:val="0E2841"/>
        </w:rPr>
        <w:t>️</w:t>
      </w:r>
      <w:r>
        <w:rPr>
          <w:rFonts w:ascii="Segoe UI Symbol" w:hAnsi="Segoe UI Symbol" w:cs="Segoe UI Symbol"/>
          <w:b/>
          <w:bCs/>
          <w:color w:val="0E2841"/>
        </w:rPr>
        <w:t xml:space="preserve">) </w:t>
      </w:r>
      <w:r>
        <w:rPr>
          <w:b/>
          <w:bCs/>
          <w:color w:val="0E2841"/>
        </w:rPr>
        <w:t>Accès au serveur GLPI DEV</w:t>
      </w:r>
    </w:p>
    <w:p w:rsidR="009E7656" w:rsidRDefault="00713459" w14:paraId="04910E31" w14:textId="77777777">
      <w:r>
        <w:t xml:space="preserve">Un serveur dédié à </w:t>
      </w:r>
      <w:r>
        <w:rPr>
          <w:b/>
          <w:bCs/>
        </w:rPr>
        <w:t>GLPI</w:t>
      </w:r>
      <w:r>
        <w:t xml:space="preserve"> est également disponible sur les deux environnements.</w:t>
      </w:r>
    </w:p>
    <w:p w:rsidR="009E7656" w:rsidRDefault="00713459" w14:paraId="04910E32" w14:textId="77777777">
      <w:r>
        <w:rPr>
          <w:rFonts w:ascii="Segoe UI Emoji" w:hAnsi="Segoe UI Emoji" w:cs="Segoe UI Emoji"/>
        </w:rPr>
        <w:t>✅</w:t>
      </w:r>
      <w:r>
        <w:t xml:space="preserve"> </w:t>
      </w:r>
      <w:r>
        <w:rPr>
          <w:b/>
          <w:bCs/>
        </w:rPr>
        <w:t>Accès à l’interface web de GLPI :</w:t>
      </w:r>
    </w:p>
    <w:p w:rsidR="009E7656" w:rsidRDefault="00713459" w14:paraId="04910E33" w14:textId="77777777">
      <w:pPr>
        <w:numPr>
          <w:ilvl w:val="0"/>
          <w:numId w:val="6"/>
        </w:numPr>
      </w:pPr>
      <w:r>
        <w:rPr>
          <w:b/>
          <w:bCs/>
        </w:rPr>
        <w:t>Serveur 1</w:t>
      </w:r>
      <w:r>
        <w:t xml:space="preserve"> → http://192.168.20.20/glpi</w:t>
      </w:r>
    </w:p>
    <w:p w:rsidR="009E7656" w:rsidRDefault="00713459" w14:paraId="04910E34" w14:textId="77777777">
      <w:pPr>
        <w:numPr>
          <w:ilvl w:val="0"/>
          <w:numId w:val="6"/>
        </w:numPr>
      </w:pPr>
      <w:r>
        <w:rPr>
          <w:b/>
          <w:bCs/>
        </w:rPr>
        <w:t>Serveur 2</w:t>
      </w:r>
      <w:r>
        <w:t xml:space="preserve"> → http://192.168.40.5/glpi</w:t>
      </w:r>
    </w:p>
    <w:p w:rsidR="009E7656" w:rsidRDefault="00713459" w14:paraId="04910E35" w14:textId="77777777">
      <w:pPr>
        <w:rPr>
          <w:b/>
          <w:bCs/>
        </w:rPr>
      </w:pPr>
      <w:r>
        <w:rPr>
          <w:b/>
          <w:bCs/>
        </w:rPr>
        <w:t>Connexion à GLPI</w:t>
      </w:r>
    </w:p>
    <w:p w:rsidR="009E7656" w:rsidRDefault="00713459" w14:paraId="04910E36" w14:textId="77777777">
      <w:r>
        <w:t>Deux modes d’authentification sont possibles :</w:t>
      </w:r>
    </w:p>
    <w:p w:rsidR="009E7656" w:rsidRDefault="00713459" w14:paraId="04910E37" w14:textId="77777777">
      <w:pPr>
        <w:numPr>
          <w:ilvl w:val="0"/>
          <w:numId w:val="7"/>
        </w:numPr>
      </w:pPr>
      <w:r>
        <w:rPr>
          <w:b/>
          <w:bCs/>
        </w:rPr>
        <w:t>Super administrateur GLPI</w:t>
      </w:r>
    </w:p>
    <w:p w:rsidR="009E7656" w:rsidRDefault="00713459" w14:paraId="04910E38" w14:textId="77777777">
      <w:pPr>
        <w:numPr>
          <w:ilvl w:val="1"/>
          <w:numId w:val="7"/>
        </w:numPr>
      </w:pPr>
      <w:r>
        <w:rPr>
          <w:b/>
          <w:bCs/>
        </w:rPr>
        <w:t>Source de connexion</w:t>
      </w:r>
      <w:r>
        <w:t xml:space="preserve"> : </w:t>
      </w:r>
      <w:r>
        <w:rPr>
          <w:b/>
          <w:bCs/>
        </w:rPr>
        <w:t>Base interne GLPI</w:t>
      </w:r>
    </w:p>
    <w:p w:rsidR="009E7656" w:rsidRDefault="00713459" w14:paraId="04910E39" w14:textId="77777777">
      <w:pPr>
        <w:numPr>
          <w:ilvl w:val="1"/>
          <w:numId w:val="7"/>
        </w:numPr>
      </w:pPr>
      <w:r>
        <w:rPr>
          <w:b/>
          <w:bCs/>
        </w:rPr>
        <w:t>Identifiant</w:t>
      </w:r>
      <w:r>
        <w:t xml:space="preserve"> : </w:t>
      </w:r>
      <w:proofErr w:type="spellStart"/>
      <w:r>
        <w:t>glpi</w:t>
      </w:r>
      <w:proofErr w:type="spellEnd"/>
    </w:p>
    <w:p w:rsidR="009E7656" w:rsidRDefault="00713459" w14:paraId="04910E3A" w14:textId="77777777">
      <w:pPr>
        <w:numPr>
          <w:ilvl w:val="1"/>
          <w:numId w:val="7"/>
        </w:numPr>
      </w:pPr>
      <w:r>
        <w:rPr>
          <w:b/>
          <w:bCs/>
        </w:rPr>
        <w:t>Mot de passe</w:t>
      </w:r>
      <w:r>
        <w:t xml:space="preserve"> : </w:t>
      </w:r>
      <w:proofErr w:type="spellStart"/>
      <w:r>
        <w:t>glpi</w:t>
      </w:r>
      <w:proofErr w:type="spellEnd"/>
    </w:p>
    <w:p w:rsidR="009E7656" w:rsidRDefault="00713459" w14:paraId="04910E3B" w14:textId="77777777">
      <w:r>
        <w:rPr>
          <w:noProof/>
        </w:rPr>
        <w:drawing>
          <wp:inline distT="0" distB="0" distL="0" distR="0" wp14:anchorId="04910E1D" wp14:editId="04910E1E">
            <wp:extent cx="4618707" cy="2844945"/>
            <wp:effectExtent l="0" t="0" r="0" b="0"/>
            <wp:docPr id="923319355"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18707" cy="2844945"/>
                    </a:xfrm>
                    <a:prstGeom prst="rect">
                      <a:avLst/>
                    </a:prstGeom>
                    <a:noFill/>
                    <a:ln>
                      <a:noFill/>
                      <a:prstDash/>
                    </a:ln>
                  </pic:spPr>
                </pic:pic>
              </a:graphicData>
            </a:graphic>
          </wp:inline>
        </w:drawing>
      </w:r>
    </w:p>
    <w:p w:rsidR="009E7656" w:rsidRDefault="009E7656" w14:paraId="04910E3C" w14:textId="77777777"/>
    <w:p w:rsidR="009E7656" w:rsidRDefault="009E7656" w14:paraId="04910E3D" w14:textId="77777777"/>
    <w:p w:rsidR="009E7656" w:rsidRDefault="009E7656" w14:paraId="04910E3E" w14:textId="77777777"/>
    <w:p w:rsidR="009E7656" w:rsidRDefault="009E7656" w14:paraId="04910E3F" w14:textId="77777777"/>
    <w:p w:rsidR="009E7656" w:rsidRDefault="009E7656" w14:paraId="04910E40" w14:textId="77777777"/>
    <w:p w:rsidR="009E7656" w:rsidRDefault="009E7656" w14:paraId="04910E41" w14:textId="77777777"/>
    <w:p w:rsidR="009E7656" w:rsidRDefault="009E7656" w14:paraId="04910E42" w14:textId="77777777"/>
    <w:p w:rsidR="009E7656" w:rsidRDefault="009E7656" w14:paraId="04910E43" w14:textId="77777777"/>
    <w:p w:rsidR="009E7656" w:rsidRDefault="00713459" w14:paraId="04910E44" w14:textId="77777777">
      <w:pPr>
        <w:numPr>
          <w:ilvl w:val="0"/>
          <w:numId w:val="7"/>
        </w:numPr>
      </w:pPr>
      <w:r>
        <w:rPr>
          <w:b/>
          <w:bCs/>
        </w:rPr>
        <w:lastRenderedPageBreak/>
        <w:t>Connexion avec votre session personnelle</w:t>
      </w:r>
    </w:p>
    <w:p w:rsidR="009E7656" w:rsidRDefault="00713459" w14:paraId="04910E45" w14:textId="77777777">
      <w:pPr>
        <w:numPr>
          <w:ilvl w:val="1"/>
          <w:numId w:val="7"/>
        </w:numPr>
      </w:pPr>
      <w:r>
        <w:rPr>
          <w:b/>
          <w:bCs/>
        </w:rPr>
        <w:t>Source de connexion</w:t>
      </w:r>
      <w:r>
        <w:t xml:space="preserve"> : </w:t>
      </w:r>
      <w:r>
        <w:rPr>
          <w:b/>
          <w:bCs/>
        </w:rPr>
        <w:t>SRV_BTS.BTS.LAN</w:t>
      </w:r>
    </w:p>
    <w:p w:rsidR="009E7656" w:rsidRDefault="00713459" w14:paraId="04910E46" w14:textId="77777777">
      <w:pPr>
        <w:numPr>
          <w:ilvl w:val="1"/>
          <w:numId w:val="7"/>
        </w:numPr>
      </w:pPr>
      <w:r>
        <w:rPr>
          <w:b/>
          <w:bCs/>
        </w:rPr>
        <w:t>Identifiant</w:t>
      </w:r>
      <w:r>
        <w:t xml:space="preserve"> : </w:t>
      </w:r>
      <w:proofErr w:type="spellStart"/>
      <w:r>
        <w:t>PremièreLettreDuPrénom.NOM</w:t>
      </w:r>
      <w:proofErr w:type="spellEnd"/>
      <w:r>
        <w:t xml:space="preserve"> (ex. L. MAHE)</w:t>
      </w:r>
    </w:p>
    <w:p w:rsidR="009E7656" w:rsidRDefault="00713459" w14:paraId="04910E47" w14:textId="77777777">
      <w:pPr>
        <w:numPr>
          <w:ilvl w:val="1"/>
          <w:numId w:val="7"/>
        </w:numPr>
      </w:pPr>
      <w:r>
        <w:rPr>
          <w:b/>
          <w:bCs/>
        </w:rPr>
        <w:t>Mot de passe</w:t>
      </w:r>
      <w:r>
        <w:t xml:space="preserve"> : </w:t>
      </w:r>
      <w:proofErr w:type="spellStart"/>
      <w:r>
        <w:t>P@ssword</w:t>
      </w:r>
      <w:proofErr w:type="spellEnd"/>
    </w:p>
    <w:p w:rsidR="009E7656" w:rsidRDefault="00713459" w14:paraId="04910E48" w14:textId="77777777">
      <w:r>
        <w:rPr>
          <w:noProof/>
        </w:rPr>
        <w:drawing>
          <wp:inline distT="0" distB="0" distL="0" distR="0" wp14:anchorId="04910E1F" wp14:editId="04910E20">
            <wp:extent cx="4376867" cy="2598038"/>
            <wp:effectExtent l="0" t="0" r="4633" b="0"/>
            <wp:docPr id="674200288" name="Image 1" descr="Une image contenant texte, capture d’écran, logiciel,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76867" cy="2598038"/>
                    </a:xfrm>
                    <a:prstGeom prst="rect">
                      <a:avLst/>
                    </a:prstGeom>
                    <a:noFill/>
                    <a:ln>
                      <a:noFill/>
                      <a:prstDash/>
                    </a:ln>
                  </pic:spPr>
                </pic:pic>
              </a:graphicData>
            </a:graphic>
          </wp:inline>
        </w:drawing>
      </w:r>
    </w:p>
    <w:p w:rsidR="009E7656" w:rsidRDefault="00713459" w14:paraId="04910E49" w14:textId="77777777">
      <w:pPr>
        <w:rPr>
          <w:b/>
          <w:bCs/>
        </w:rPr>
      </w:pPr>
      <w:r>
        <w:rPr>
          <w:b/>
          <w:bCs/>
        </w:rPr>
        <w:t>Accès SSH au serveur GLPI</w:t>
      </w:r>
    </w:p>
    <w:p w:rsidR="009E7656" w:rsidRDefault="00713459" w14:paraId="04910E4A" w14:textId="77777777">
      <w:r>
        <w:t xml:space="preserve">Vous pouvez également vous connecter en </w:t>
      </w:r>
      <w:r>
        <w:rPr>
          <w:b/>
          <w:bCs/>
        </w:rPr>
        <w:t>SSH</w:t>
      </w:r>
      <w:r>
        <w:t xml:space="preserve"> via </w:t>
      </w:r>
      <w:proofErr w:type="spellStart"/>
      <w:r>
        <w:rPr>
          <w:b/>
          <w:bCs/>
        </w:rPr>
        <w:t>Putty</w:t>
      </w:r>
      <w:proofErr w:type="spellEnd"/>
      <w:r>
        <w:t xml:space="preserve"> ou </w:t>
      </w:r>
      <w:r>
        <w:rPr>
          <w:b/>
          <w:bCs/>
        </w:rPr>
        <w:t>CMD</w:t>
      </w:r>
      <w:r>
        <w:t xml:space="preserve"> DEPUIS VOTRE MACHINE WINDOWS 10 PRO :</w:t>
      </w:r>
      <w:r>
        <w:br/>
      </w:r>
      <w:r>
        <w:rPr>
          <w:rFonts w:ascii="Segoe UI Emoji" w:hAnsi="Segoe UI Emoji" w:cs="Segoe UI Emoji"/>
        </w:rPr>
        <w:t>✅</w:t>
      </w:r>
      <w:r>
        <w:t xml:space="preserve"> </w:t>
      </w:r>
      <w:r>
        <w:rPr>
          <w:b/>
          <w:bCs/>
        </w:rPr>
        <w:t xml:space="preserve">Avec </w:t>
      </w:r>
      <w:proofErr w:type="spellStart"/>
      <w:r>
        <w:rPr>
          <w:b/>
          <w:bCs/>
        </w:rPr>
        <w:t>Putty</w:t>
      </w:r>
      <w:proofErr w:type="spellEnd"/>
    </w:p>
    <w:p w:rsidR="009E7656" w:rsidRDefault="00713459" w14:paraId="04910E4B" w14:textId="77777777">
      <w:pPr>
        <w:numPr>
          <w:ilvl w:val="0"/>
          <w:numId w:val="8"/>
        </w:numPr>
      </w:pPr>
      <w:r>
        <w:t xml:space="preserve">Ouvrez </w:t>
      </w:r>
      <w:proofErr w:type="spellStart"/>
      <w:r>
        <w:rPr>
          <w:b/>
          <w:bCs/>
        </w:rPr>
        <w:t>Putty</w:t>
      </w:r>
      <w:proofErr w:type="spellEnd"/>
      <w:r>
        <w:t xml:space="preserve"> et entrez l’IP du serveur GLPI :</w:t>
      </w:r>
    </w:p>
    <w:p w:rsidR="009E7656" w:rsidRDefault="00713459" w14:paraId="04910E4C" w14:textId="77777777">
      <w:pPr>
        <w:numPr>
          <w:ilvl w:val="1"/>
          <w:numId w:val="8"/>
        </w:numPr>
      </w:pPr>
      <w:r>
        <w:rPr>
          <w:b/>
          <w:bCs/>
        </w:rPr>
        <w:t>Serveur 1</w:t>
      </w:r>
      <w:r>
        <w:t xml:space="preserve"> → 192.168.20.20</w:t>
      </w:r>
    </w:p>
    <w:p w:rsidR="009E7656" w:rsidRDefault="00713459" w14:paraId="04910E4D" w14:textId="77777777">
      <w:pPr>
        <w:numPr>
          <w:ilvl w:val="1"/>
          <w:numId w:val="8"/>
        </w:numPr>
      </w:pPr>
      <w:r>
        <w:rPr>
          <w:b/>
          <w:bCs/>
        </w:rPr>
        <w:t>Serveur 2</w:t>
      </w:r>
      <w:r>
        <w:t xml:space="preserve"> → 192.168.40.5</w:t>
      </w:r>
    </w:p>
    <w:p w:rsidR="009E7656" w:rsidRDefault="00713459" w14:paraId="04910E4E" w14:textId="77777777">
      <w:pPr>
        <w:numPr>
          <w:ilvl w:val="0"/>
          <w:numId w:val="8"/>
        </w:numPr>
      </w:pPr>
      <w:r>
        <w:rPr>
          <w:b/>
          <w:bCs/>
        </w:rPr>
        <w:t>Identifiant</w:t>
      </w:r>
      <w:r>
        <w:t xml:space="preserve"> : </w:t>
      </w:r>
      <w:proofErr w:type="spellStart"/>
      <w:r>
        <w:t>glpi</w:t>
      </w:r>
      <w:proofErr w:type="spellEnd"/>
    </w:p>
    <w:p w:rsidR="009E7656" w:rsidRDefault="00713459" w14:paraId="04910E4F" w14:textId="77777777">
      <w:pPr>
        <w:numPr>
          <w:ilvl w:val="0"/>
          <w:numId w:val="8"/>
        </w:numPr>
      </w:pPr>
      <w:r>
        <w:rPr>
          <w:b/>
          <w:bCs/>
        </w:rPr>
        <w:t>Mot de passe</w:t>
      </w:r>
      <w:r>
        <w:t xml:space="preserve"> : P@ssw0rd</w:t>
      </w:r>
    </w:p>
    <w:p w:rsidR="009E7656" w:rsidRDefault="00713459" w14:paraId="04910E50" w14:textId="77777777">
      <w:r>
        <w:rPr>
          <w:noProof/>
        </w:rPr>
        <w:lastRenderedPageBreak/>
        <mc:AlternateContent>
          <mc:Choice Requires="wps">
            <w:drawing>
              <wp:anchor distT="0" distB="0" distL="114300" distR="114300" simplePos="0" relativeHeight="251666432" behindDoc="0" locked="0" layoutInCell="1" allowOverlap="1" wp14:anchorId="04910E21" wp14:editId="04910E22">
                <wp:simplePos x="0" y="0"/>
                <wp:positionH relativeFrom="column">
                  <wp:posOffset>1925122</wp:posOffset>
                </wp:positionH>
                <wp:positionV relativeFrom="paragraph">
                  <wp:posOffset>852705</wp:posOffset>
                </wp:positionV>
                <wp:extent cx="972821" cy="198123"/>
                <wp:effectExtent l="0" t="0" r="17779" b="11427"/>
                <wp:wrapNone/>
                <wp:docPr id="1909494014" name="Rectangle 7"/>
                <wp:cNvGraphicFramePr/>
                <a:graphic xmlns:a="http://schemas.openxmlformats.org/drawingml/2006/main">
                  <a:graphicData uri="http://schemas.microsoft.com/office/word/2010/wordprocessingShape">
                    <wps:wsp>
                      <wps:cNvSpPr/>
                      <wps:spPr>
                        <a:xfrm>
                          <a:off x="0" y="0"/>
                          <a:ext cx="972821" cy="198123"/>
                        </a:xfrm>
                        <a:prstGeom prst="rect">
                          <a:avLst/>
                        </a:prstGeom>
                        <a:noFill/>
                        <a:ln w="12701" cap="flat">
                          <a:solidFill>
                            <a:srgbClr val="FF0000"/>
                          </a:solidFill>
                          <a:prstDash val="solid"/>
                          <a:miter/>
                        </a:ln>
                      </wps:spPr>
                      <wps:bodyPr lIns="0" tIns="0" rIns="0" bIns="0"/>
                    </wps:wsp>
                  </a:graphicData>
                </a:graphic>
              </wp:anchor>
            </w:drawing>
          </mc:Choice>
          <mc:Fallback>
            <w:pict>
              <v:rect id="Rectangle 7" style="position:absolute;margin-left:151.6pt;margin-top:67.15pt;width:76.6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3EC95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">
                <v:textbox inset="0,0,0,0"/>
              </v:rect>
            </w:pict>
          </mc:Fallback>
        </mc:AlternateContent>
      </w:r>
      <w:r>
        <w:rPr>
          <w:noProof/>
        </w:rPr>
        <w:drawing>
          <wp:inline distT="0" distB="0" distL="0" distR="0" wp14:anchorId="04910E23" wp14:editId="04910E24">
            <wp:extent cx="4315876" cy="2840620"/>
            <wp:effectExtent l="0" t="0" r="8474" b="0"/>
            <wp:docPr id="1206972961" name="Image 1" descr="Une image contenant texte, logiciel, Site web,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15876" cy="2840620"/>
                    </a:xfrm>
                    <a:prstGeom prst="rect">
                      <a:avLst/>
                    </a:prstGeom>
                    <a:noFill/>
                    <a:ln>
                      <a:noFill/>
                      <a:prstDash/>
                    </a:ln>
                  </pic:spPr>
                </pic:pic>
              </a:graphicData>
            </a:graphic>
          </wp:inline>
        </w:drawing>
      </w:r>
    </w:p>
    <w:p w:rsidR="009E7656" w:rsidRDefault="009E7656" w14:paraId="04910E51" w14:textId="77777777"/>
    <w:p w:rsidR="009E7656" w:rsidRDefault="00713459" w14:paraId="04910E52" w14:textId="77777777">
      <w:r>
        <w:rPr>
          <w:rFonts w:ascii="Segoe UI Emoji" w:hAnsi="Segoe UI Emoji" w:cs="Segoe UI Emoji"/>
        </w:rPr>
        <w:t>✅</w:t>
      </w:r>
      <w:r>
        <w:t xml:space="preserve"> </w:t>
      </w:r>
      <w:r>
        <w:rPr>
          <w:b/>
          <w:bCs/>
        </w:rPr>
        <w:t>Avec CMD (SSH)</w:t>
      </w:r>
      <w:r>
        <w:br/>
      </w:r>
      <w:r>
        <w:t>Ouvrez une invite de commande et tapez :</w:t>
      </w:r>
    </w:p>
    <w:p w:rsidR="009E7656" w:rsidRDefault="00713459" w14:paraId="04910E53" w14:textId="77777777">
      <w:pPr>
        <w:numPr>
          <w:ilvl w:val="0"/>
          <w:numId w:val="9"/>
        </w:numPr>
      </w:pPr>
      <w:r>
        <w:rPr>
          <w:b/>
          <w:bCs/>
        </w:rPr>
        <w:t>Serveur 1</w:t>
      </w:r>
      <w:r>
        <w:t xml:space="preserve"> → </w:t>
      </w:r>
      <w:proofErr w:type="spellStart"/>
      <w:r>
        <w:t>ssh</w:t>
      </w:r>
      <w:proofErr w:type="spellEnd"/>
      <w:r>
        <w:t xml:space="preserve"> -p 7256 glpi@192.168.20.20</w:t>
      </w:r>
    </w:p>
    <w:p w:rsidR="009E7656" w:rsidRDefault="00713459" w14:paraId="04910E54" w14:textId="77777777">
      <w:pPr>
        <w:numPr>
          <w:ilvl w:val="0"/>
          <w:numId w:val="9"/>
        </w:numPr>
      </w:pPr>
      <w:r>
        <w:rPr>
          <w:b/>
          <w:bCs/>
        </w:rPr>
        <w:t>Serveur 2</w:t>
      </w:r>
      <w:r>
        <w:t xml:space="preserve"> → </w:t>
      </w:r>
      <w:proofErr w:type="spellStart"/>
      <w:r>
        <w:t>ssh</w:t>
      </w:r>
      <w:proofErr w:type="spellEnd"/>
      <w:r>
        <w:t xml:space="preserve"> -p 7256 glpi@192.168.40.5</w:t>
      </w:r>
    </w:p>
    <w:p w:rsidR="009E7656" w:rsidRDefault="00713459" w14:paraId="04910E55" w14:textId="77777777">
      <w:pPr>
        <w:numPr>
          <w:ilvl w:val="0"/>
          <w:numId w:val="9"/>
        </w:numPr>
      </w:pPr>
      <w:r>
        <w:rPr>
          <w:b/>
          <w:bCs/>
        </w:rPr>
        <w:t>Mot de passe</w:t>
      </w:r>
      <w:r>
        <w:t xml:space="preserve"> : P@ssw0rd</w:t>
      </w:r>
    </w:p>
    <w:p w:rsidR="009E7656" w:rsidRDefault="00713459" w14:paraId="04910E56" w14:textId="77777777">
      <w:r>
        <w:rPr>
          <w:noProof/>
        </w:rPr>
        <w:drawing>
          <wp:inline distT="0" distB="0" distL="0" distR="0" wp14:anchorId="04910E25" wp14:editId="04910E26">
            <wp:extent cx="4043293" cy="2670569"/>
            <wp:effectExtent l="0" t="0" r="0" b="0"/>
            <wp:docPr id="111770338"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43293" cy="2670569"/>
                    </a:xfrm>
                    <a:prstGeom prst="rect">
                      <a:avLst/>
                    </a:prstGeom>
                    <a:noFill/>
                    <a:ln>
                      <a:noFill/>
                      <a:prstDash/>
                    </a:ln>
                  </pic:spPr>
                </pic:pic>
              </a:graphicData>
            </a:graphic>
          </wp:inline>
        </w:drawing>
      </w:r>
    </w:p>
    <w:p w:rsidR="009E7656" w:rsidRDefault="009E7656" w14:paraId="04910E57" w14:textId="77777777"/>
    <w:p w:rsidR="009E7656" w:rsidRDefault="009E7656" w14:paraId="04910E58" w14:textId="77777777"/>
    <w:p w:rsidR="009E7656" w:rsidRDefault="009E7656" w14:paraId="04910E59" w14:textId="77777777"/>
    <w:p w:rsidR="009E7656" w:rsidRDefault="009E7656" w14:paraId="04910E5A" w14:textId="77777777"/>
    <w:p w:rsidR="009E7656" w:rsidRDefault="00713459" w14:paraId="04910E5B" w14:textId="77777777">
      <w:pPr>
        <w:rPr>
          <w:b/>
          <w:bCs/>
          <w:color w:val="0E2841"/>
        </w:rPr>
      </w:pPr>
      <w:r>
        <w:rPr>
          <w:b/>
          <w:bCs/>
          <w:color w:val="0E2841"/>
        </w:rPr>
        <w:lastRenderedPageBreak/>
        <w:t>3) Accès à vos machines virtuelles personnelles</w:t>
      </w:r>
    </w:p>
    <w:p w:rsidR="009E7656" w:rsidRDefault="00713459" w14:paraId="04910E5C" w14:textId="77777777">
      <w:r>
        <w:t xml:space="preserve">Chaque étudiant possède une machine virtuelle sur les </w:t>
      </w:r>
      <w:r>
        <w:rPr>
          <w:b/>
          <w:bCs/>
        </w:rPr>
        <w:t>deux serveurs ESXi</w:t>
      </w:r>
      <w:r>
        <w:t xml:space="preserve">. </w:t>
      </w:r>
      <w:r>
        <w:t xml:space="preserve">Votre machine est reconnaissable par son </w:t>
      </w:r>
      <w:r>
        <w:rPr>
          <w:b/>
          <w:bCs/>
        </w:rPr>
        <w:t>nom</w:t>
      </w:r>
      <w:r>
        <w:t xml:space="preserve">, qui correspond à votre </w:t>
      </w:r>
      <w:r>
        <w:rPr>
          <w:b/>
          <w:bCs/>
        </w:rPr>
        <w:t>prénom et nom</w:t>
      </w:r>
      <w:r>
        <w:t>.</w:t>
      </w:r>
    </w:p>
    <w:p w:rsidR="009E7656" w:rsidRDefault="00713459" w14:paraId="04910E5D" w14:textId="77777777">
      <w:r>
        <w:rPr>
          <w:rFonts w:ascii="Segoe UI Emoji" w:hAnsi="Segoe UI Emoji" w:cs="Segoe UI Emoji"/>
        </w:rPr>
        <w:t>✅</w:t>
      </w:r>
      <w:r>
        <w:t xml:space="preserve"> </w:t>
      </w:r>
      <w:r>
        <w:rPr>
          <w:b/>
          <w:bCs/>
        </w:rPr>
        <w:t>Connexion à votre session Windows</w:t>
      </w:r>
    </w:p>
    <w:p w:rsidR="009E7656" w:rsidRDefault="00713459" w14:paraId="04910E5E" w14:textId="77777777">
      <w:pPr>
        <w:numPr>
          <w:ilvl w:val="0"/>
          <w:numId w:val="10"/>
        </w:numPr>
      </w:pPr>
      <w:r>
        <w:rPr>
          <w:b/>
          <w:bCs/>
        </w:rPr>
        <w:t>Identifiant</w:t>
      </w:r>
      <w:r>
        <w:t xml:space="preserve"> : </w:t>
      </w:r>
      <w:proofErr w:type="spellStart"/>
      <w:r>
        <w:t>PremièreLettreDuPrénom.NOM@bts.lan</w:t>
      </w:r>
      <w:proofErr w:type="spellEnd"/>
      <w:r>
        <w:t xml:space="preserve"> (ex. </w:t>
      </w:r>
      <w:proofErr w:type="spellStart"/>
      <w:r>
        <w:t>L.GOMA@bts.lan</w:t>
      </w:r>
      <w:proofErr w:type="spellEnd"/>
      <w:r>
        <w:t>)</w:t>
      </w:r>
    </w:p>
    <w:p w:rsidR="009E7656" w:rsidRDefault="00713459" w14:paraId="04910E5F" w14:textId="77777777">
      <w:pPr>
        <w:numPr>
          <w:ilvl w:val="0"/>
          <w:numId w:val="10"/>
        </w:numPr>
      </w:pPr>
      <w:r>
        <w:rPr>
          <w:b/>
          <w:bCs/>
        </w:rPr>
        <w:t>Mot de passe</w:t>
      </w:r>
      <w:r>
        <w:t xml:space="preserve"> : </w:t>
      </w:r>
      <w:proofErr w:type="spellStart"/>
      <w:r>
        <w:t>P@ssword</w:t>
      </w:r>
      <w:proofErr w:type="spellEnd"/>
    </w:p>
    <w:p w:rsidR="009E7656" w:rsidRDefault="00713459" w14:paraId="04910E60" w14:textId="77777777">
      <w:r>
        <w:rPr>
          <w:rFonts w:ascii="Segoe UI Emoji" w:hAnsi="Segoe UI Emoji" w:cs="Segoe UI Emoji"/>
        </w:rPr>
        <w:t>🔥</w:t>
      </w:r>
      <w:r>
        <w:t xml:space="preserve"> </w:t>
      </w:r>
      <w:r>
        <w:rPr>
          <w:b/>
          <w:bCs/>
        </w:rPr>
        <w:t xml:space="preserve">Si votre session n’est pas encore </w:t>
      </w:r>
      <w:r>
        <w:rPr>
          <w:b/>
          <w:bCs/>
        </w:rPr>
        <w:t>créée</w:t>
      </w:r>
      <w:r>
        <w:t xml:space="preserve"> :</w:t>
      </w:r>
    </w:p>
    <w:p w:rsidR="009E7656" w:rsidRDefault="00713459" w14:paraId="04910E61" w14:textId="77777777">
      <w:pPr>
        <w:numPr>
          <w:ilvl w:val="0"/>
          <w:numId w:val="11"/>
        </w:numPr>
      </w:pPr>
      <w:r>
        <w:rPr>
          <w:b/>
          <w:bCs/>
        </w:rPr>
        <w:t>Allez dans "Nouvel utilisateur"</w:t>
      </w:r>
    </w:p>
    <w:p w:rsidR="009E7656" w:rsidRDefault="00713459" w14:paraId="04910E62" w14:textId="77777777">
      <w:pPr>
        <w:numPr>
          <w:ilvl w:val="0"/>
          <w:numId w:val="11"/>
        </w:numPr>
      </w:pPr>
      <w:r>
        <w:rPr>
          <w:b/>
          <w:bCs/>
        </w:rPr>
        <w:t>Entrez les informations suivantes :</w:t>
      </w:r>
    </w:p>
    <w:p w:rsidR="009E7656" w:rsidRDefault="00713459" w14:paraId="04910E63" w14:textId="77777777">
      <w:pPr>
        <w:numPr>
          <w:ilvl w:val="1"/>
          <w:numId w:val="11"/>
        </w:numPr>
      </w:pPr>
      <w:r>
        <w:rPr>
          <w:b/>
          <w:bCs/>
        </w:rPr>
        <w:t>Identifiant</w:t>
      </w:r>
      <w:r>
        <w:t xml:space="preserve"> : </w:t>
      </w:r>
      <w:proofErr w:type="spellStart"/>
      <w:r>
        <w:t>PremièreLettreDuPrénom.NOM@bts.lan</w:t>
      </w:r>
      <w:proofErr w:type="spellEnd"/>
    </w:p>
    <w:p w:rsidR="009E7656" w:rsidRDefault="00713459" w14:paraId="04910E64" w14:textId="77777777">
      <w:pPr>
        <w:numPr>
          <w:ilvl w:val="1"/>
          <w:numId w:val="11"/>
        </w:numPr>
      </w:pPr>
      <w:r>
        <w:rPr>
          <w:b/>
          <w:bCs/>
        </w:rPr>
        <w:t>Mot de passe</w:t>
      </w:r>
      <w:r>
        <w:t xml:space="preserve"> : </w:t>
      </w:r>
      <w:proofErr w:type="spellStart"/>
      <w:r>
        <w:t>P@ssword</w:t>
      </w:r>
      <w:proofErr w:type="spellEnd"/>
    </w:p>
    <w:p w:rsidR="009E7656" w:rsidRDefault="00713459" w14:paraId="04910E65" w14:textId="77777777">
      <w:pPr>
        <w:rPr>
          <w:b/>
          <w:bCs/>
        </w:rPr>
      </w:pPr>
      <w:r>
        <w:rPr>
          <w:b/>
          <w:bCs/>
        </w:rPr>
        <w:t>Environnement de travail</w:t>
      </w:r>
    </w:p>
    <w:p w:rsidR="009E7656" w:rsidRDefault="00713459" w14:paraId="04910E66" w14:textId="77777777">
      <w:r>
        <w:t>Une fois connecté, vous trouverez déjà installés plusieurs outils utiles pour le développement :</w:t>
      </w:r>
      <w:r>
        <w:br/>
      </w:r>
      <w:r>
        <w:rPr>
          <w:rFonts w:ascii="Segoe UI Emoji" w:hAnsi="Segoe UI Emoji" w:cs="Segoe UI Emoji"/>
        </w:rPr>
        <w:t>✅</w:t>
      </w:r>
      <w:r>
        <w:t xml:space="preserve"> </w:t>
      </w:r>
      <w:r>
        <w:rPr>
          <w:b/>
          <w:bCs/>
        </w:rPr>
        <w:t>Visual Studio Code</w:t>
      </w:r>
      <w:r>
        <w:br/>
      </w:r>
      <w:r>
        <w:rPr>
          <w:rFonts w:ascii="Segoe UI Emoji" w:hAnsi="Segoe UI Emoji" w:cs="Segoe UI Emoji"/>
        </w:rPr>
        <w:t>✅</w:t>
      </w:r>
      <w:r>
        <w:t xml:space="preserve"> </w:t>
      </w:r>
      <w:r>
        <w:rPr>
          <w:b/>
          <w:bCs/>
        </w:rPr>
        <w:t>MySQL</w:t>
      </w:r>
      <w:r>
        <w:br/>
      </w:r>
      <w:r>
        <w:rPr>
          <w:rFonts w:ascii="Segoe UI Emoji" w:hAnsi="Segoe UI Emoji" w:cs="Segoe UI Emoji"/>
        </w:rPr>
        <w:t>✅</w:t>
      </w:r>
      <w:r>
        <w:t xml:space="preserve"> </w:t>
      </w:r>
      <w:r>
        <w:rPr>
          <w:b/>
          <w:bCs/>
        </w:rPr>
        <w:t>Notepad++</w:t>
      </w:r>
      <w:r>
        <w:br/>
      </w:r>
      <w:r>
        <w:rPr>
          <w:rFonts w:ascii="Segoe UI Emoji" w:hAnsi="Segoe UI Emoji" w:cs="Segoe UI Emoji"/>
        </w:rPr>
        <w:t>✅</w:t>
      </w:r>
      <w:r>
        <w:t xml:space="preserve"> </w:t>
      </w:r>
      <w:r>
        <w:rPr>
          <w:b/>
          <w:bCs/>
        </w:rPr>
        <w:t>Postman</w:t>
      </w:r>
    </w:p>
    <w:p w:rsidR="009E7656" w:rsidRDefault="00713459" w14:paraId="04910E67" w14:textId="77777777">
      <w:r>
        <w:t>Ces outils vous permettront de travailler sur vos projets directement depuis votre machine virtuelle.</w:t>
      </w:r>
    </w:p>
    <w:p w:rsidR="009E7656" w:rsidRDefault="009E7656" w14:paraId="04910E68" w14:textId="77777777"/>
    <w:p w:rsidR="009E7656" w:rsidRDefault="00713459" w14:paraId="04910E69" w14:textId="77777777">
      <w:r>
        <w:rPr>
          <w:noProof/>
        </w:rPr>
        <mc:AlternateContent>
          <mc:Choice Requires="wps">
            <w:drawing>
              <wp:anchor distT="0" distB="0" distL="114300" distR="114300" simplePos="0" relativeHeight="251668480" behindDoc="0" locked="0" layoutInCell="1" allowOverlap="1" wp14:anchorId="04910E27" wp14:editId="04910E28">
                <wp:simplePos x="0" y="0"/>
                <wp:positionH relativeFrom="column">
                  <wp:posOffset>249064</wp:posOffset>
                </wp:positionH>
                <wp:positionV relativeFrom="paragraph">
                  <wp:posOffset>1154036</wp:posOffset>
                </wp:positionV>
                <wp:extent cx="163833" cy="515621"/>
                <wp:effectExtent l="0" t="0" r="26667" b="17779"/>
                <wp:wrapNone/>
                <wp:docPr id="218281483" name="Accolade fermante 2"/>
                <wp:cNvGraphicFramePr/>
                <a:graphic xmlns:a="http://schemas.openxmlformats.org/drawingml/2006/main">
                  <a:graphicData uri="http://schemas.microsoft.com/office/word/2010/wordprocessingShape">
                    <wps:wsp>
                      <wps:cNvSpPr/>
                      <wps:spPr>
                        <a:xfrm>
                          <a:off x="0" y="0"/>
                          <a:ext cx="163833" cy="515621"/>
                        </a:xfrm>
                        <a:custGeom>
                          <a:avLst/>
                          <a:gdLst>
                            <a:gd name="f0" fmla="val 10800000"/>
                            <a:gd name="f1" fmla="val 5400000"/>
                            <a:gd name="f2" fmla="val 16200000"/>
                            <a:gd name="f3" fmla="val 180"/>
                            <a:gd name="f4" fmla="val w"/>
                            <a:gd name="f5" fmla="val h"/>
                            <a:gd name="f6" fmla="val ss"/>
                            <a:gd name="f7" fmla="val 0"/>
                            <a:gd name="f8" fmla="*/ 5419351 1 1725033"/>
                            <a:gd name="f9" fmla="+- 0 0 5400000"/>
                            <a:gd name="f10" fmla="val 8333"/>
                            <a:gd name="f11" fmla="val 50000"/>
                            <a:gd name="f12" fmla="+- 0 0 -180"/>
                            <a:gd name="f13" fmla="+- 0 0 -270"/>
                            <a:gd name="f14" fmla="+- 0 0 -360"/>
                            <a:gd name="f15" fmla="abs f4"/>
                            <a:gd name="f16" fmla="abs f5"/>
                            <a:gd name="f17" fmla="abs f6"/>
                            <a:gd name="f18" fmla="+- 2700000 f1 0"/>
                            <a:gd name="f19" fmla="*/ f12 f0 1"/>
                            <a:gd name="f20" fmla="*/ f13 f0 1"/>
                            <a:gd name="f21" fmla="*/ f14 f0 1"/>
                            <a:gd name="f22" fmla="?: f15 f4 1"/>
                            <a:gd name="f23" fmla="?: f16 f5 1"/>
                            <a:gd name="f24" fmla="?: f17 f6 1"/>
                            <a:gd name="f25" fmla="+- f18 0 f1"/>
                            <a:gd name="f26" fmla="*/ f19 1 f3"/>
                            <a:gd name="f27" fmla="*/ f20 1 f3"/>
                            <a:gd name="f28" fmla="*/ f21 1 f3"/>
                            <a:gd name="f29" fmla="*/ f22 1 21600"/>
                            <a:gd name="f30" fmla="*/ f23 1 21600"/>
                            <a:gd name="f31" fmla="*/ 21600 f22 1"/>
                            <a:gd name="f32" fmla="*/ 21600 f23 1"/>
                            <a:gd name="f33" fmla="+- f25 f1 0"/>
                            <a:gd name="f34" fmla="+- f26 0 f1"/>
                            <a:gd name="f35" fmla="+- f27 0 f1"/>
                            <a:gd name="f36" fmla="+- f28 0 f1"/>
                            <a:gd name="f37" fmla="min f30 f29"/>
                            <a:gd name="f38" fmla="*/ f31 1 f24"/>
                            <a:gd name="f39" fmla="*/ f32 1 f24"/>
                            <a:gd name="f40" fmla="*/ f33 f8 1"/>
                            <a:gd name="f41" fmla="val f38"/>
                            <a:gd name="f42" fmla="val f39"/>
                            <a:gd name="f43" fmla="*/ f40 1 f0"/>
                            <a:gd name="f44" fmla="*/ f7 f37 1"/>
                            <a:gd name="f45" fmla="+- f42 0 f7"/>
                            <a:gd name="f46" fmla="+- f41 0 f7"/>
                            <a:gd name="f47" fmla="+- 0 0 f43"/>
                            <a:gd name="f48" fmla="*/ f41 f37 1"/>
                            <a:gd name="f49" fmla="*/ f42 f37 1"/>
                            <a:gd name="f50" fmla="*/ f46 1 2"/>
                            <a:gd name="f51" fmla="min f46 f45"/>
                            <a:gd name="f52" fmla="*/ f45 f11 1"/>
                            <a:gd name="f53" fmla="+- 0 0 f47"/>
                            <a:gd name="f54" fmla="+- f7 f50 0"/>
                            <a:gd name="f55" fmla="*/ f51 f10 1"/>
                            <a:gd name="f56" fmla="*/ f52 1 100000"/>
                            <a:gd name="f57" fmla="*/ f53 f0 1"/>
                            <a:gd name="f58" fmla="*/ f50 f37 1"/>
                            <a:gd name="f59" fmla="*/ f55 1 100000"/>
                            <a:gd name="f60" fmla="*/ f57 1 f8"/>
                            <a:gd name="f61" fmla="*/ f54 f37 1"/>
                            <a:gd name="f62" fmla="*/ f56 f37 1"/>
                            <a:gd name="f63" fmla="+- f60 0 f1"/>
                            <a:gd name="f64" fmla="+- f56 0 f59"/>
                            <a:gd name="f65" fmla="+- f42 0 f59"/>
                            <a:gd name="f66" fmla="*/ f59 f37 1"/>
                            <a:gd name="f67" fmla="cos 1 f63"/>
                            <a:gd name="f68" fmla="sin 1 f63"/>
                            <a:gd name="f69" fmla="*/ f64 f37 1"/>
                            <a:gd name="f70" fmla="*/ f65 f37 1"/>
                            <a:gd name="f71" fmla="+- 0 0 f67"/>
                            <a:gd name="f72" fmla="+- 0 0 f68"/>
                            <a:gd name="f73" fmla="+- 0 0 f71"/>
                            <a:gd name="f74" fmla="+- 0 0 f72"/>
                            <a:gd name="f75" fmla="val f73"/>
                            <a:gd name="f76" fmla="val f74"/>
                            <a:gd name="f77" fmla="*/ f75 f50 1"/>
                            <a:gd name="f78" fmla="*/ f76 f59 1"/>
                            <a:gd name="f79" fmla="+- f7 f77 0"/>
                            <a:gd name="f80" fmla="+- f59 0 f78"/>
                            <a:gd name="f81" fmla="+- f42 f78 0"/>
                            <a:gd name="f82" fmla="+- f81 0 f59"/>
                            <a:gd name="f83" fmla="*/ f80 f37 1"/>
                            <a:gd name="f84" fmla="*/ f79 f37 1"/>
                            <a:gd name="f85" fmla="*/ f82 f37 1"/>
                          </a:gdLst>
                          <a:ahLst/>
                          <a:cxnLst>
                            <a:cxn ang="3cd4">
                              <a:pos x="hc" y="t"/>
                            </a:cxn>
                            <a:cxn ang="0">
                              <a:pos x="r" y="vc"/>
                            </a:cxn>
                            <a:cxn ang="cd4">
                              <a:pos x="hc" y="b"/>
                            </a:cxn>
                            <a:cxn ang="cd2">
                              <a:pos x="l" y="vc"/>
                            </a:cxn>
                            <a:cxn ang="f34">
                              <a:pos x="f44" y="f44"/>
                            </a:cxn>
                            <a:cxn ang="f35">
                              <a:pos x="f48" y="f62"/>
                            </a:cxn>
                            <a:cxn ang="f36">
                              <a:pos x="f44" y="f49"/>
                            </a:cxn>
                          </a:cxnLst>
                          <a:rect l="f44" t="f83" r="f84" b="f85"/>
                          <a:pathLst>
                            <a:path stroke="0">
                              <a:moveTo>
                                <a:pt x="f44" y="f44"/>
                              </a:moveTo>
                              <a:arcTo wR="f58" hR="f66" stAng="f2" swAng="f1"/>
                              <a:lnTo>
                                <a:pt x="f61" y="f69"/>
                              </a:lnTo>
                              <a:arcTo wR="f58" hR="f66" stAng="f0" swAng="f9"/>
                              <a:arcTo wR="f58" hR="f66" stAng="f2" swAng="f9"/>
                              <a:lnTo>
                                <a:pt x="f61" y="f70"/>
                              </a:lnTo>
                              <a:arcTo wR="f58" hR="f66" stAng="f7" swAng="f1"/>
                              <a:close/>
                            </a:path>
                            <a:path fill="none">
                              <a:moveTo>
                                <a:pt x="f44" y="f44"/>
                              </a:moveTo>
                              <a:arcTo wR="f58" hR="f66" stAng="f2" swAng="f1"/>
                              <a:lnTo>
                                <a:pt x="f61" y="f69"/>
                              </a:lnTo>
                              <a:arcTo wR="f58" hR="f66" stAng="f0" swAng="f9"/>
                              <a:arcTo wR="f58" hR="f66" stAng="f2" swAng="f9"/>
                              <a:lnTo>
                                <a:pt x="f61" y="f70"/>
                              </a:lnTo>
                              <a:arcTo wR="f58" hR="f66" stAng="f7" swAng="f1"/>
                            </a:path>
                          </a:pathLst>
                        </a:custGeom>
                        <a:noFill/>
                        <a:ln w="12701" cap="flat">
                          <a:solidFill>
                            <a:srgbClr val="FF0000"/>
                          </a:solidFill>
                          <a:prstDash val="solid"/>
                          <a:miter/>
                        </a:ln>
                      </wps:spPr>
                      <wps:bodyPr lIns="0" tIns="0" rIns="0" bIns="0"/>
                    </wps:wsp>
                  </a:graphicData>
                </a:graphic>
              </wp:anchor>
            </w:drawing>
          </mc:Choice>
          <mc:Fallback>
            <w:pict>
              <v:shape id="Accolade fermante 2" style="position:absolute;margin-left:19.6pt;margin-top:90.85pt;width:12.9pt;height:40.6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163833,515621" o:spid="_x0000_s1026" filled="f" strokecolor="red" strokeweight=".35281mm" path="m,nswa-81917,,81917,27304,,,81917,13652l81917,244158at81917,230506,245751,257810,81917,244158,163834,257810,81917,257810,245751,285114,163834,257810,81917,271462l81917,501969wa-81917,488317,81917,515621,81917,501969,,515621l,xem,nfwa-81917,,81917,27304,,,81917,13652l81917,244158at81917,230506,245751,257810,81917,244158,163834,257810,81917,257810,245751,285114,163834,257810,81917,271462l81917,501969wa-81917,488317,81917,515621,81917,501969,,51562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" w14:anchorId="2FA469A3">
                <v:stroke joinstyle="miter"/>
                <v:path textboxrect="0,3999,57924,511622" arrowok="t" o:connecttype="custom" o:connectlocs="81917,0;163833,257811;81917,515621;0,257811;0,0;163833,257810;0,515621" o:connectangles="270,0,90,180,90,180,270"/>
              </v:shape>
            </w:pict>
          </mc:Fallback>
        </mc:AlternateContent>
      </w:r>
      <w:r>
        <w:rPr>
          <w:noProof/>
        </w:rPr>
        <mc:AlternateContent>
          <mc:Choice Requires="wps">
            <w:drawing>
              <wp:anchor distT="0" distB="0" distL="114300" distR="114300" simplePos="0" relativeHeight="251667456" behindDoc="0" locked="0" layoutInCell="1" allowOverlap="1" wp14:anchorId="04910E29" wp14:editId="04910E2A">
                <wp:simplePos x="0" y="0"/>
                <wp:positionH relativeFrom="column">
                  <wp:posOffset>1685138</wp:posOffset>
                </wp:positionH>
                <wp:positionV relativeFrom="paragraph">
                  <wp:posOffset>2642872</wp:posOffset>
                </wp:positionV>
                <wp:extent cx="1235711" cy="240030"/>
                <wp:effectExtent l="0" t="0" r="21589" b="26670"/>
                <wp:wrapNone/>
                <wp:docPr id="1776616261" name="Rectangle 1"/>
                <wp:cNvGraphicFramePr/>
                <a:graphic xmlns:a="http://schemas.openxmlformats.org/drawingml/2006/main">
                  <a:graphicData uri="http://schemas.microsoft.com/office/word/2010/wordprocessingShape">
                    <wps:wsp>
                      <wps:cNvSpPr/>
                      <wps:spPr>
                        <a:xfrm>
                          <a:off x="0" y="0"/>
                          <a:ext cx="1235711" cy="240030"/>
                        </a:xfrm>
                        <a:prstGeom prst="rect">
                          <a:avLst/>
                        </a:prstGeom>
                        <a:noFill/>
                        <a:ln w="12701" cap="flat">
                          <a:solidFill>
                            <a:srgbClr val="FF0000"/>
                          </a:solidFill>
                          <a:prstDash val="solid"/>
                          <a:miter/>
                        </a:ln>
                      </wps:spPr>
                      <wps:bodyPr lIns="0" tIns="0" rIns="0" bIns="0"/>
                    </wps:wsp>
                  </a:graphicData>
                </a:graphic>
              </wp:anchor>
            </w:drawing>
          </mc:Choice>
          <mc:Fallback>
            <w:pict>
              <v:rect id="Rectangle 1" style="position:absolute;margin-left:132.7pt;margin-top:208.1pt;width:97.3pt;height:18.9pt;z-index:251667456;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13959B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">
                <v:textbox inset="0,0,0,0"/>
              </v:rect>
            </w:pict>
          </mc:Fallback>
        </mc:AlternateContent>
      </w:r>
      <w:r>
        <w:rPr>
          <w:noProof/>
        </w:rPr>
        <w:drawing>
          <wp:inline distT="0" distB="0" distL="0" distR="0" wp14:anchorId="04910E2B" wp14:editId="04910E2C">
            <wp:extent cx="4983480" cy="2796070"/>
            <wp:effectExtent l="0" t="0" r="7620" b="4280"/>
            <wp:docPr id="995113607"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83480" cy="2796070"/>
                    </a:xfrm>
                    <a:prstGeom prst="rect">
                      <a:avLst/>
                    </a:prstGeom>
                    <a:noFill/>
                    <a:ln>
                      <a:noFill/>
                      <a:prstDash/>
                    </a:ln>
                  </pic:spPr>
                </pic:pic>
              </a:graphicData>
            </a:graphic>
          </wp:inline>
        </w:drawing>
      </w:r>
    </w:p>
    <w:p w:rsidR="009E7656" w:rsidRDefault="00713459" w14:paraId="04910E6A" w14:textId="77777777">
      <w:pPr>
        <w:rPr>
          <w:b/>
          <w:bCs/>
          <w:color w:val="156082"/>
        </w:rPr>
      </w:pPr>
      <w:r>
        <w:rPr>
          <w:b/>
          <w:bCs/>
          <w:color w:val="156082"/>
        </w:rPr>
        <w:lastRenderedPageBreak/>
        <w:t>4)Utilisation de GIT Bash afin d’envoyer ces codes vers le Serveur GIT</w:t>
      </w:r>
    </w:p>
    <w:p w:rsidR="009E7656" w:rsidRDefault="009E7656" w14:paraId="04910E6B" w14:textId="77777777"/>
    <w:p w:rsidR="009E7656" w:rsidRDefault="00713459" w14:paraId="04910E6C" w14:textId="77777777">
      <w:r>
        <w:t xml:space="preserve">Vous aurez un répertoire qui sera déjà en place sur votre explorateur de dossier dans le disque C puis dans le dossier utilisateur ensuite dans le dossier </w:t>
      </w:r>
      <w:proofErr w:type="spellStart"/>
      <w:r>
        <w:t>MonProjet</w:t>
      </w:r>
      <w:proofErr w:type="spellEnd"/>
      <w:r>
        <w:t xml:space="preserve"> </w:t>
      </w:r>
    </w:p>
    <w:p w:rsidR="009E7656" w:rsidRDefault="00713459" w14:paraId="04910E6D" w14:textId="77777777">
      <w:r>
        <w:rPr>
          <w:noProof/>
        </w:rPr>
        <mc:AlternateContent>
          <mc:Choice Requires="wps">
            <w:drawing>
              <wp:anchor distT="0" distB="0" distL="114300" distR="114300" simplePos="0" relativeHeight="251671552" behindDoc="0" locked="0" layoutInCell="1" allowOverlap="1" wp14:anchorId="04910E2D" wp14:editId="04910E2E">
                <wp:simplePos x="0" y="0"/>
                <wp:positionH relativeFrom="column">
                  <wp:posOffset>2092522</wp:posOffset>
                </wp:positionH>
                <wp:positionV relativeFrom="paragraph">
                  <wp:posOffset>1676159</wp:posOffset>
                </wp:positionV>
                <wp:extent cx="669926" cy="365760"/>
                <wp:effectExtent l="38100" t="38100" r="15874" b="34290"/>
                <wp:wrapNone/>
                <wp:docPr id="194481854" name="Connecteur droit avec flèche 5"/>
                <wp:cNvGraphicFramePr/>
                <a:graphic xmlns:a="http://schemas.openxmlformats.org/drawingml/2006/main">
                  <a:graphicData uri="http://schemas.microsoft.com/office/word/2010/wordprocessingShape">
                    <wps:wsp>
                      <wps:cNvCnPr/>
                      <wps:spPr>
                        <a:xfrm flipH="1" flipV="1">
                          <a:off x="0" y="0"/>
                          <a:ext cx="669926" cy="365760"/>
                        </a:xfrm>
                        <a:prstGeom prst="straightConnector1">
                          <a:avLst/>
                        </a:prstGeom>
                        <a:noFill/>
                        <a:ln w="12701" cap="flat">
                          <a:solidFill>
                            <a:srgbClr val="FF0000"/>
                          </a:solidFill>
                          <a:prstDash val="solid"/>
                          <a:miter/>
                          <a:tailEnd type="arrow"/>
                        </a:ln>
                      </wps:spPr>
                      <wps:bodyPr/>
                    </wps:wsp>
                  </a:graphicData>
                </a:graphic>
              </wp:anchor>
            </w:drawing>
          </mc:Choice>
          <mc:Fallback>
            <w:pict>
              <v:shapetype id="_x0000_t32" coordsize="21600,21600" o:oned="t" filled="f" o:spt="32" path="m,l21600,21600e" w14:anchorId="1B9784E9">
                <v:path fillok="f" arrowok="t" o:connecttype="none"/>
                <o:lock v:ext="edit" shapetype="t"/>
              </v:shapetype>
              <v:shape id="Connecteur droit avec flèche 5" style="position:absolute;margin-left:164.75pt;margin-top:132pt;width:52.75pt;height:28.8pt;flip:x y;z-index:25167155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5281mm"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">
                <v:stroke joinstyle="miter" endarrow="open"/>
              </v:shape>
            </w:pict>
          </mc:Fallback>
        </mc:AlternateContent>
      </w:r>
      <w:r>
        <w:rPr>
          <w:noProof/>
        </w:rPr>
        <mc:AlternateContent>
          <mc:Choice Requires="wps">
            <w:drawing>
              <wp:anchor distT="0" distB="0" distL="114300" distR="114300" simplePos="0" relativeHeight="251670528" behindDoc="0" locked="0" layoutInCell="1" allowOverlap="1" wp14:anchorId="04910E2F" wp14:editId="04910E30">
                <wp:simplePos x="0" y="0"/>
                <wp:positionH relativeFrom="column">
                  <wp:posOffset>2745833</wp:posOffset>
                </wp:positionH>
                <wp:positionV relativeFrom="paragraph">
                  <wp:posOffset>1203569</wp:posOffset>
                </wp:positionV>
                <wp:extent cx="2701293" cy="1359539"/>
                <wp:effectExtent l="0" t="0" r="22857" b="12061"/>
                <wp:wrapNone/>
                <wp:docPr id="17583851" name="Rectangle 4"/>
                <wp:cNvGraphicFramePr/>
                <a:graphic xmlns:a="http://schemas.openxmlformats.org/drawingml/2006/main">
                  <a:graphicData uri="http://schemas.microsoft.com/office/word/2010/wordprocessingShape">
                    <wps:wsp>
                      <wps:cNvSpPr/>
                      <wps:spPr>
                        <a:xfrm>
                          <a:off x="0" y="0"/>
                          <a:ext cx="2701293" cy="1359539"/>
                        </a:xfrm>
                        <a:prstGeom prst="rect">
                          <a:avLst/>
                        </a:prstGeom>
                        <a:solidFill>
                          <a:srgbClr val="FFFFFF"/>
                        </a:solidFill>
                        <a:ln w="12701" cap="flat">
                          <a:solidFill>
                            <a:srgbClr val="FF0000"/>
                          </a:solidFill>
                          <a:prstDash val="solid"/>
                          <a:miter/>
                        </a:ln>
                      </wps:spPr>
                      <wps:txbx>
                        <w:txbxContent>
                          <w:p w:rsidR="009E7656" w:rsidRDefault="00713459" w14:paraId="04910E3B" w14:textId="77777777">
                            <w:pPr>
                              <w:jc w:val="center"/>
                              <w:rPr>
                                <w:color w:val="000000"/>
                              </w:rPr>
                            </w:pPr>
                            <w:r>
                              <w:rPr>
                                <w:color w:val="000000"/>
                              </w:rPr>
                              <w:t>Ici ce trouvera les codes à envoyer vers le serveur Git</w:t>
                            </w:r>
                          </w:p>
                        </w:txbxContent>
                      </wps:txbx>
                      <wps:bodyPr vert="horz" wrap="square" lIns="91440" tIns="45720" rIns="91440" bIns="45720" anchor="ctr" anchorCtr="0" compatLnSpc="1">
                        <a:noAutofit/>
                      </wps:bodyPr>
                    </wps:wsp>
                  </a:graphicData>
                </a:graphic>
              </wp:anchor>
            </w:drawing>
          </mc:Choice>
          <mc:Fallback>
            <w:pict>
              <v:rect id="Rectangle 4" style="position:absolute;margin-left:216.2pt;margin-top:94.75pt;width:212.7pt;height:107.05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7" strokecolor="red" strokeweight=".35281mm" w14:anchorId="04910E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">
                <v:textbox>
                  <w:txbxContent>
                    <w:p w:rsidR="009E7656" w:rsidRDefault="00713459" w14:paraId="04910E3B" w14:textId="77777777">
                      <w:pPr>
                        <w:jc w:val="center"/>
                        <w:rPr>
                          <w:color w:val="000000"/>
                        </w:rPr>
                      </w:pPr>
                      <w:r>
                        <w:rPr>
                          <w:color w:val="000000"/>
                        </w:rPr>
                        <w:t>Ici ce trouvera les codes à envoyer vers le serveur Git</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4910E31" wp14:editId="04910E32">
                <wp:simplePos x="0" y="0"/>
                <wp:positionH relativeFrom="column">
                  <wp:posOffset>542138</wp:posOffset>
                </wp:positionH>
                <wp:positionV relativeFrom="paragraph">
                  <wp:posOffset>278178</wp:posOffset>
                </wp:positionV>
                <wp:extent cx="2672718" cy="180978"/>
                <wp:effectExtent l="0" t="0" r="13332" b="28572"/>
                <wp:wrapNone/>
                <wp:docPr id="1179923790" name="Rectangle 3"/>
                <wp:cNvGraphicFramePr/>
                <a:graphic xmlns:a="http://schemas.openxmlformats.org/drawingml/2006/main">
                  <a:graphicData uri="http://schemas.microsoft.com/office/word/2010/wordprocessingShape">
                    <wps:wsp>
                      <wps:cNvSpPr/>
                      <wps:spPr>
                        <a:xfrm>
                          <a:off x="0" y="0"/>
                          <a:ext cx="2672718" cy="180978"/>
                        </a:xfrm>
                        <a:prstGeom prst="rect">
                          <a:avLst/>
                        </a:prstGeom>
                        <a:noFill/>
                        <a:ln w="12701" cap="flat">
                          <a:solidFill>
                            <a:srgbClr val="FF0000"/>
                          </a:solidFill>
                          <a:prstDash val="solid"/>
                          <a:miter/>
                        </a:ln>
                      </wps:spPr>
                      <wps:bodyPr lIns="0" tIns="0" rIns="0" bIns="0"/>
                    </wps:wsp>
                  </a:graphicData>
                </a:graphic>
              </wp:anchor>
            </w:drawing>
          </mc:Choice>
          <mc:Fallback>
            <w:pict>
              <v:rect id="Rectangle 3" style="position:absolute;margin-left:42.7pt;margin-top:21.9pt;width:210.45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top" o:spid="_x0000_s1026" filled="f" strokecolor="red" strokeweight=".35281mm" w14:anchorId="5CAC39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">
                <v:textbox inset="0,0,0,0"/>
              </v:rect>
            </w:pict>
          </mc:Fallback>
        </mc:AlternateContent>
      </w:r>
      <w:r>
        <w:rPr>
          <w:noProof/>
        </w:rPr>
        <w:drawing>
          <wp:inline distT="0" distB="0" distL="0" distR="0" wp14:anchorId="04910E33" wp14:editId="04910E34">
            <wp:extent cx="5760720" cy="3068954"/>
            <wp:effectExtent l="0" t="0" r="0" b="0"/>
            <wp:docPr id="120998522" name="Image 1" descr="Une image contenant texte, logiciel, Icône d’ordinateur, Page web&#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068954"/>
                    </a:xfrm>
                    <a:prstGeom prst="rect">
                      <a:avLst/>
                    </a:prstGeom>
                    <a:noFill/>
                    <a:ln>
                      <a:noFill/>
                      <a:prstDash/>
                    </a:ln>
                  </pic:spPr>
                </pic:pic>
              </a:graphicData>
            </a:graphic>
          </wp:inline>
        </w:drawing>
      </w:r>
    </w:p>
    <w:p w:rsidR="009E7656" w:rsidRDefault="00713459" w14:paraId="04910E6E" w14:textId="77777777">
      <w:pPr>
        <w:rPr>
          <w:b/>
          <w:bCs/>
        </w:rPr>
      </w:pPr>
      <w:r>
        <w:rPr>
          <w:b/>
          <w:bCs/>
        </w:rPr>
        <w:t xml:space="preserve">Ajouter, </w:t>
      </w:r>
      <w:proofErr w:type="spellStart"/>
      <w:r>
        <w:rPr>
          <w:b/>
          <w:bCs/>
        </w:rPr>
        <w:t>Commiter</w:t>
      </w:r>
      <w:proofErr w:type="spellEnd"/>
      <w:r>
        <w:rPr>
          <w:b/>
          <w:bCs/>
        </w:rPr>
        <w:t xml:space="preserve"> et Pousser le Fichier</w:t>
      </w:r>
    </w:p>
    <w:p w:rsidR="009E7656" w:rsidRDefault="00713459" w14:paraId="04910E6F" w14:textId="77777777">
      <w:r>
        <w:t xml:space="preserve">Un </w:t>
      </w:r>
      <w:r>
        <w:rPr>
          <w:b/>
          <w:bCs/>
        </w:rPr>
        <w:t>commit</w:t>
      </w:r>
      <w:r>
        <w:t xml:space="preserve"> est une façon d'enregistrer vos modifications dans l'historique du projet. Cela signifie que Git garde une trace de tous les changements que vous avez effectués dans votre code ou fichiers, vous permettant ainsi de revenir à ces modifications à tout moment.</w:t>
      </w:r>
    </w:p>
    <w:p w:rsidR="009E7656" w:rsidRDefault="00713459" w14:paraId="04910E70" w14:textId="77777777">
      <w:r>
        <w:t>Ouvrer tout d’abord l’application GIT</w:t>
      </w:r>
    </w:p>
    <w:p w:rsidR="009E7656" w:rsidRDefault="00713459" w14:paraId="04910E71" w14:textId="77777777">
      <w:pPr>
        <w:numPr>
          <w:ilvl w:val="0"/>
          <w:numId w:val="12"/>
        </w:numPr>
      </w:pPr>
      <w:r>
        <w:t>Ajouter le fichier test.txt au suivi de Git.</w:t>
      </w:r>
    </w:p>
    <w:p w:rsidR="009E7656" w:rsidRDefault="00713459" w14:paraId="04910E72" w14:textId="77777777">
      <w:r>
        <w:t>Commande :</w:t>
      </w:r>
    </w:p>
    <w:p w:rsidR="009E7656" w:rsidRDefault="00713459" w14:paraId="04910E73" w14:textId="77777777">
      <w:pPr>
        <w:rPr>
          <w:color w:val="0F9ED5"/>
        </w:rPr>
      </w:pPr>
      <w:proofErr w:type="gramStart"/>
      <w:r>
        <w:rPr>
          <w:color w:val="0F9ED5"/>
        </w:rPr>
        <w:t>git</w:t>
      </w:r>
      <w:proofErr w:type="gramEnd"/>
      <w:r>
        <w:rPr>
          <w:color w:val="0F9ED5"/>
        </w:rPr>
        <w:t xml:space="preserve"> </w:t>
      </w:r>
      <w:proofErr w:type="spellStart"/>
      <w:r>
        <w:rPr>
          <w:color w:val="0F9ED5"/>
        </w:rPr>
        <w:t>add</w:t>
      </w:r>
      <w:proofErr w:type="spellEnd"/>
      <w:r>
        <w:rPr>
          <w:color w:val="0F9ED5"/>
        </w:rPr>
        <w:t xml:space="preserve"> votre_document.txt</w:t>
      </w:r>
    </w:p>
    <w:p w:rsidR="009E7656" w:rsidRDefault="00713459" w14:paraId="04910E74" w14:textId="77777777">
      <w:pPr>
        <w:numPr>
          <w:ilvl w:val="0"/>
          <w:numId w:val="12"/>
        </w:numPr>
      </w:pPr>
      <w:r>
        <w:t>Créer un commit pour enregistrer ce fichier dans l'historique du projet.</w:t>
      </w:r>
    </w:p>
    <w:p w:rsidR="009E7656" w:rsidRDefault="00713459" w14:paraId="04910E75" w14:textId="77777777">
      <w:r>
        <w:t>Commande :</w:t>
      </w:r>
    </w:p>
    <w:p w:rsidR="009E7656" w:rsidRDefault="00713459" w14:paraId="04910E76" w14:textId="77777777">
      <w:pPr>
        <w:rPr>
          <w:color w:val="0F9ED5"/>
        </w:rPr>
      </w:pPr>
      <w:proofErr w:type="gramStart"/>
      <w:r>
        <w:rPr>
          <w:color w:val="0F9ED5"/>
        </w:rPr>
        <w:t>git</w:t>
      </w:r>
      <w:proofErr w:type="gramEnd"/>
      <w:r>
        <w:rPr>
          <w:color w:val="0F9ED5"/>
        </w:rPr>
        <w:t xml:space="preserve"> commit -m "Ajout du </w:t>
      </w:r>
      <w:r>
        <w:rPr>
          <w:color w:val="0F9ED5"/>
        </w:rPr>
        <w:t>fichier test.txt avec du contenu"</w:t>
      </w:r>
    </w:p>
    <w:p w:rsidR="009E7656" w:rsidRDefault="009E7656" w14:paraId="04910E77" w14:textId="77777777">
      <w:pPr>
        <w:rPr>
          <w:color w:val="0F9ED5"/>
        </w:rPr>
      </w:pPr>
    </w:p>
    <w:p w:rsidR="009E7656" w:rsidRDefault="009E7656" w14:paraId="04910E78" w14:textId="77777777">
      <w:pPr>
        <w:rPr>
          <w:color w:val="0F9ED5"/>
        </w:rPr>
      </w:pPr>
    </w:p>
    <w:p w:rsidR="009E7656" w:rsidRDefault="009E7656" w14:paraId="04910E79" w14:textId="77777777">
      <w:pPr>
        <w:rPr>
          <w:color w:val="0F9ED5"/>
        </w:rPr>
      </w:pPr>
    </w:p>
    <w:p w:rsidR="009E7656" w:rsidRDefault="00713459" w14:paraId="04910E7A" w14:textId="77777777">
      <w:pPr>
        <w:pStyle w:val="Paragraphedeliste"/>
        <w:numPr>
          <w:ilvl w:val="0"/>
          <w:numId w:val="13"/>
        </w:numPr>
      </w:pPr>
      <w:r>
        <w:lastRenderedPageBreak/>
        <w:t xml:space="preserve">Le </w:t>
      </w:r>
      <w:r>
        <w:rPr>
          <w:color w:val="0F9ED5"/>
        </w:rPr>
        <w:t>-</w:t>
      </w:r>
      <w:proofErr w:type="spellStart"/>
      <w:r>
        <w:rPr>
          <w:color w:val="0F9ED5"/>
        </w:rPr>
        <w:t>m</w:t>
      </w:r>
      <w:proofErr w:type="spellEnd"/>
      <w:r>
        <w:rPr>
          <w:color w:val="0F9ED5"/>
        </w:rPr>
        <w:t xml:space="preserve"> </w:t>
      </w:r>
      <w:r>
        <w:t>permet de spécifier un message de commit.</w:t>
      </w:r>
    </w:p>
    <w:p w:rsidR="009E7656" w:rsidRDefault="00713459" w14:paraId="04910E7B" w14:textId="77777777">
      <w:pPr>
        <w:pStyle w:val="Paragraphedeliste"/>
        <w:numPr>
          <w:ilvl w:val="0"/>
          <w:numId w:val="13"/>
        </w:numPr>
      </w:pPr>
      <w:r>
        <w:t>Le message "</w:t>
      </w:r>
      <w:r>
        <w:rPr>
          <w:color w:val="0F9ED5"/>
        </w:rPr>
        <w:t>Ajout du fichier test.txt avec du contenu</w:t>
      </w:r>
      <w:r>
        <w:t xml:space="preserve">" décrit le changement effectué dans le projet. Il est important de rédiger un message clair et précis qui </w:t>
      </w:r>
      <w:r>
        <w:t>décrit ce que vous avez modifié, ajouté ou corrigé. Cela aide à comprendre l'historique du projet plus tard.</w:t>
      </w:r>
    </w:p>
    <w:p w:rsidR="009E7656" w:rsidRDefault="00713459" w14:paraId="04910E7C" w14:textId="77777777">
      <w:pPr>
        <w:numPr>
          <w:ilvl w:val="0"/>
          <w:numId w:val="12"/>
        </w:numPr>
      </w:pPr>
      <w:r>
        <w:t>Pousser les modifications vers le serveur Git.</w:t>
      </w:r>
    </w:p>
    <w:p w:rsidR="009E7656" w:rsidRDefault="00713459" w14:paraId="04910E7D" w14:textId="77777777">
      <w:r>
        <w:t>Commande :</w:t>
      </w:r>
    </w:p>
    <w:p w:rsidR="009E7656" w:rsidRDefault="00713459" w14:paraId="04910E7E" w14:textId="77777777">
      <w:pPr>
        <w:rPr>
          <w:color w:val="0F9ED5"/>
        </w:rPr>
      </w:pPr>
      <w:proofErr w:type="gramStart"/>
      <w:r>
        <w:rPr>
          <w:color w:val="0F9ED5"/>
        </w:rPr>
        <w:t>git</w:t>
      </w:r>
      <w:proofErr w:type="gramEnd"/>
      <w:r>
        <w:rPr>
          <w:color w:val="0F9ED5"/>
        </w:rPr>
        <w:t xml:space="preserve"> push </w:t>
      </w:r>
      <w:proofErr w:type="spellStart"/>
      <w:r>
        <w:rPr>
          <w:color w:val="0F9ED5"/>
        </w:rPr>
        <w:t>origin</w:t>
      </w:r>
      <w:proofErr w:type="spellEnd"/>
      <w:r>
        <w:rPr>
          <w:color w:val="0F9ED5"/>
        </w:rPr>
        <w:t xml:space="preserve"> master</w:t>
      </w:r>
    </w:p>
    <w:p w:rsidR="009E7656" w:rsidRDefault="00713459" w14:paraId="04910E7F" w14:textId="77777777">
      <w:r>
        <w:t>Cette commande envoie les modifications locales vers le dépôt distant sur le serveur Git.</w:t>
      </w:r>
    </w:p>
    <w:p w:rsidR="009E7656" w:rsidRDefault="00713459" w14:paraId="04910E80" w14:textId="77777777">
      <w:r>
        <w:t>Vous pouvez inclure cette commande après avoir cloné le dépôt ou après avoir configuré le dépôt distant pour vérifier la configuration.</w:t>
      </w:r>
    </w:p>
    <w:p w:rsidR="009E7656" w:rsidRDefault="00713459" w14:paraId="04910E81" w14:textId="77777777">
      <w:r>
        <w:rPr>
          <w:b/>
          <w:bCs/>
        </w:rPr>
        <w:t>Commande à inclure dans la doc :</w:t>
      </w:r>
    </w:p>
    <w:p w:rsidR="009E7656" w:rsidRDefault="00713459" w14:paraId="04910E82" w14:textId="77777777">
      <w:pPr>
        <w:rPr>
          <w:color w:val="0F9ED5"/>
        </w:rPr>
      </w:pPr>
      <w:proofErr w:type="gramStart"/>
      <w:r>
        <w:rPr>
          <w:color w:val="0F9ED5"/>
        </w:rPr>
        <w:t>git</w:t>
      </w:r>
      <w:proofErr w:type="gramEnd"/>
      <w:r>
        <w:rPr>
          <w:color w:val="0F9ED5"/>
        </w:rPr>
        <w:t xml:space="preserve"> </w:t>
      </w:r>
      <w:proofErr w:type="spellStart"/>
      <w:r>
        <w:rPr>
          <w:color w:val="0F9ED5"/>
        </w:rPr>
        <w:t>remote</w:t>
      </w:r>
      <w:proofErr w:type="spellEnd"/>
      <w:r>
        <w:rPr>
          <w:color w:val="0F9ED5"/>
        </w:rPr>
        <w:t xml:space="preserve"> -v</w:t>
      </w:r>
    </w:p>
    <w:p w:rsidR="009E7656" w:rsidRDefault="00713459" w14:paraId="04910E83" w14:textId="77777777">
      <w:r>
        <w:t>Cela renverra quelque chose comme :</w:t>
      </w:r>
    </w:p>
    <w:p w:rsidR="009E7656" w:rsidRDefault="00713459" w14:paraId="04910E84" w14:textId="77777777">
      <w:proofErr w:type="spellStart"/>
      <w:proofErr w:type="gramStart"/>
      <w:r>
        <w:t>origin</w:t>
      </w:r>
      <w:proofErr w:type="spellEnd"/>
      <w:r>
        <w:t xml:space="preserve">  file://///SERVEUR_GIT/GitRepos/MonProjet.git</w:t>
      </w:r>
      <w:proofErr w:type="gramEnd"/>
      <w:r>
        <w:t xml:space="preserve"> (</w:t>
      </w:r>
      <w:proofErr w:type="spellStart"/>
      <w:r>
        <w:t>fetch</w:t>
      </w:r>
      <w:proofErr w:type="spellEnd"/>
      <w:r>
        <w:t>)</w:t>
      </w:r>
    </w:p>
    <w:p w:rsidR="009E7656" w:rsidRDefault="00713459" w14:paraId="04910E85" w14:textId="77777777">
      <w:proofErr w:type="spellStart"/>
      <w:proofErr w:type="gramStart"/>
      <w:r>
        <w:t>origin</w:t>
      </w:r>
      <w:proofErr w:type="spellEnd"/>
      <w:r>
        <w:t xml:space="preserve">  file://///SERVEUR_GIT/GitRepos/MonProjet.git</w:t>
      </w:r>
      <w:proofErr w:type="gramEnd"/>
      <w:r>
        <w:t xml:space="preserve"> (push)</w:t>
      </w:r>
    </w:p>
    <w:p w:rsidR="009E7656" w:rsidRDefault="00713459" w14:paraId="04910E86" w14:textId="77777777">
      <w:r>
        <w:t>Cela montre l'URL du dépôt distant (file://///SERVEUR_GIT/GitRepos/MonProjet.git), ce qui permet de confirmer que le dépôt local est bien lié au serveur Git.</w:t>
      </w:r>
    </w:p>
    <w:p w:rsidR="009E7656" w:rsidRDefault="009E7656" w14:paraId="04910E87" w14:textId="77777777"/>
    <w:p w:rsidR="009E7656" w:rsidRDefault="00713459" w14:paraId="04910E88" w14:textId="77777777">
      <w:r>
        <w:rPr>
          <w:noProof/>
        </w:rPr>
        <w:drawing>
          <wp:inline distT="0" distB="0" distL="0" distR="0" wp14:anchorId="04910E35" wp14:editId="04910E36">
            <wp:extent cx="3675238" cy="3074706"/>
            <wp:effectExtent l="0" t="0" r="1412" b="0"/>
            <wp:docPr id="1526909259"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75238" cy="3074706"/>
                    </a:xfrm>
                    <a:prstGeom prst="rect">
                      <a:avLst/>
                    </a:prstGeom>
                    <a:noFill/>
                    <a:ln>
                      <a:noFill/>
                      <a:prstDash/>
                    </a:ln>
                  </pic:spPr>
                </pic:pic>
              </a:graphicData>
            </a:graphic>
          </wp:inline>
        </w:drawing>
      </w:r>
    </w:p>
    <w:p w:rsidR="009E7656" w:rsidRDefault="00713459" w14:paraId="04910E89" w14:textId="77777777">
      <w:r>
        <w:rPr>
          <w:noProof/>
        </w:rPr>
        <w:lastRenderedPageBreak/>
        <w:drawing>
          <wp:inline distT="0" distB="0" distL="0" distR="0" wp14:anchorId="04910E37" wp14:editId="04910E38">
            <wp:extent cx="4549533" cy="1607963"/>
            <wp:effectExtent l="0" t="0" r="3417" b="0"/>
            <wp:docPr id="2080733746" name="Image 1"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49533" cy="1607963"/>
                    </a:xfrm>
                    <a:prstGeom prst="rect">
                      <a:avLst/>
                    </a:prstGeom>
                    <a:noFill/>
                    <a:ln>
                      <a:noFill/>
                      <a:prstDash/>
                    </a:ln>
                  </pic:spPr>
                </pic:pic>
              </a:graphicData>
            </a:graphic>
          </wp:inline>
        </w:drawing>
      </w:r>
    </w:p>
    <w:p w:rsidR="009E7656" w:rsidRDefault="009E7656" w14:paraId="04910E8A" w14:textId="77777777">
      <w:pPr>
        <w:rPr>
          <w:b/>
          <w:bCs/>
          <w:color w:val="156082"/>
        </w:rPr>
      </w:pPr>
    </w:p>
    <w:p w:rsidR="009E7656" w:rsidRDefault="00713459" w14:paraId="04910E8B" w14:textId="77777777">
      <w:r>
        <w:t>Vos documents devront ensuite être visible automatiquement sur le répertoire du serveur Git !!</w:t>
      </w:r>
    </w:p>
    <w:sectPr w:rsidR="009E7656">
      <w:pgSz w:w="11906" w:h="16838" w:orient="portrait"/>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13459" w:rsidRDefault="00713459" w14:paraId="04910E3D" w14:textId="77777777">
      <w:pPr>
        <w:spacing w:after="0" w:line="240" w:lineRule="auto"/>
      </w:pPr>
      <w:r>
        <w:separator/>
      </w:r>
    </w:p>
  </w:endnote>
  <w:endnote w:type="continuationSeparator" w:id="0">
    <w:p w:rsidR="00713459" w:rsidRDefault="00713459" w14:paraId="04910E3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13459" w:rsidRDefault="00713459" w14:paraId="04910E39" w14:textId="77777777">
      <w:pPr>
        <w:spacing w:after="0" w:line="240" w:lineRule="auto"/>
      </w:pPr>
      <w:r>
        <w:rPr>
          <w:color w:val="000000"/>
        </w:rPr>
        <w:separator/>
      </w:r>
    </w:p>
  </w:footnote>
  <w:footnote w:type="continuationSeparator" w:id="0">
    <w:p w:rsidR="00713459" w:rsidRDefault="00713459" w14:paraId="04910E3B"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12F01"/>
    <w:multiLevelType w:val="multilevel"/>
    <w:tmpl w:val="DB421CB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 w15:restartNumberingAfterBreak="0">
    <w:nsid w:val="0701594E"/>
    <w:multiLevelType w:val="multilevel"/>
    <w:tmpl w:val="93DE34EA"/>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2" w15:restartNumberingAfterBreak="0">
    <w:nsid w:val="143E48F1"/>
    <w:multiLevelType w:val="multilevel"/>
    <w:tmpl w:val="15DCF2C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3" w15:restartNumberingAfterBreak="0">
    <w:nsid w:val="18B749C9"/>
    <w:multiLevelType w:val="multilevel"/>
    <w:tmpl w:val="F62EDC84"/>
    <w:lvl w:ilvl="0">
      <w:numFmt w:val="bullet"/>
      <w:lvlText w:val="-"/>
      <w:lvlJc w:val="left"/>
      <w:pPr>
        <w:ind w:left="720" w:hanging="360"/>
      </w:pPr>
      <w:rPr>
        <w:rFonts w:ascii="Aptos" w:hAnsi="Aptos" w:eastAsia="Aptos"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218772C8"/>
    <w:multiLevelType w:val="multilevel"/>
    <w:tmpl w:val="5FF002F2"/>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5" w15:restartNumberingAfterBreak="0">
    <w:nsid w:val="222770A3"/>
    <w:multiLevelType w:val="multilevel"/>
    <w:tmpl w:val="B910447E"/>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6" w15:restartNumberingAfterBreak="0">
    <w:nsid w:val="248D5D61"/>
    <w:multiLevelType w:val="multilevel"/>
    <w:tmpl w:val="5560D122"/>
    <w:lvl w:ilvl="0">
      <w:start w:val="1"/>
      <w:numFmt w:val="decimal"/>
      <w:lvlText w:val="%1."/>
      <w:lvlJc w:val="left"/>
      <w:pPr>
        <w:ind w:left="720" w:hanging="360"/>
      </w:p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7" w15:restartNumberingAfterBreak="0">
    <w:nsid w:val="2696765F"/>
    <w:multiLevelType w:val="multilevel"/>
    <w:tmpl w:val="D368C6D8"/>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8" w15:restartNumberingAfterBreak="0">
    <w:nsid w:val="2D401C68"/>
    <w:multiLevelType w:val="multilevel"/>
    <w:tmpl w:val="EF308930"/>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9" w15:restartNumberingAfterBreak="0">
    <w:nsid w:val="328D1488"/>
    <w:multiLevelType w:val="multilevel"/>
    <w:tmpl w:val="BAB2C758"/>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0" w15:restartNumberingAfterBreak="0">
    <w:nsid w:val="41103A0A"/>
    <w:multiLevelType w:val="multilevel"/>
    <w:tmpl w:val="BC327FA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1" w15:restartNumberingAfterBreak="0">
    <w:nsid w:val="537F05B8"/>
    <w:multiLevelType w:val="multilevel"/>
    <w:tmpl w:val="1F36A91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12" w15:restartNumberingAfterBreak="0">
    <w:nsid w:val="6C05459F"/>
    <w:multiLevelType w:val="multilevel"/>
    <w:tmpl w:val="755CE276"/>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num w:numId="1" w16cid:durableId="558441715">
    <w:abstractNumId w:val="1"/>
  </w:num>
  <w:num w:numId="2" w16cid:durableId="238683292">
    <w:abstractNumId w:val="2"/>
  </w:num>
  <w:num w:numId="3" w16cid:durableId="285166078">
    <w:abstractNumId w:val="5"/>
  </w:num>
  <w:num w:numId="4" w16cid:durableId="2076656373">
    <w:abstractNumId w:val="9"/>
  </w:num>
  <w:num w:numId="5" w16cid:durableId="1078096703">
    <w:abstractNumId w:val="4"/>
  </w:num>
  <w:num w:numId="6" w16cid:durableId="577134160">
    <w:abstractNumId w:val="12"/>
  </w:num>
  <w:num w:numId="7" w16cid:durableId="1989018018">
    <w:abstractNumId w:val="7"/>
  </w:num>
  <w:num w:numId="8" w16cid:durableId="421418765">
    <w:abstractNumId w:val="10"/>
  </w:num>
  <w:num w:numId="9" w16cid:durableId="2087846683">
    <w:abstractNumId w:val="0"/>
  </w:num>
  <w:num w:numId="10" w16cid:durableId="655843485">
    <w:abstractNumId w:val="11"/>
  </w:num>
  <w:num w:numId="11" w16cid:durableId="1290432692">
    <w:abstractNumId w:val="8"/>
  </w:num>
  <w:num w:numId="12" w16cid:durableId="1195539335">
    <w:abstractNumId w:val="6"/>
  </w:num>
  <w:num w:numId="13" w16cid:durableId="9110894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dirty"/>
  <w:attachedTemplate r:id="rId1"/>
  <w:trackRevisions w:val="fals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E7656"/>
    <w:rsid w:val="00713459"/>
    <w:rsid w:val="009E7656"/>
    <w:rsid w:val="00F9072C"/>
    <w:rsid w:val="020DD6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910E00"/>
  <w15:docId w15:val="{5984B03E-903D-4FFB-B4A7-FC3E2E08E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hAnsi="Aptos" w:eastAsia="Aptos" w:cs="Times New Roman"/>
        <w:kern w:val="3"/>
        <w:sz w:val="24"/>
        <w:szCs w:val="24"/>
        <w:lang w:val="fr-FR"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uppressAutoHyphens/>
    </w:pPr>
  </w:style>
  <w:style w:type="paragraph" w:styleId="Titre1">
    <w:name w:val="heading 1"/>
    <w:basedOn w:val="Normal"/>
    <w:next w:val="Normal"/>
    <w:uiPriority w:val="9"/>
    <w:qFormat/>
    <w:pPr>
      <w:keepNext/>
      <w:keepLines/>
      <w:spacing w:before="360" w:after="80"/>
      <w:outlineLvl w:val="0"/>
    </w:pPr>
    <w:rPr>
      <w:rFonts w:ascii="Aptos Display" w:hAnsi="Aptos Display" w:eastAsia="Times New Roman"/>
      <w:color w:val="0F4761"/>
      <w:sz w:val="40"/>
      <w:szCs w:val="40"/>
    </w:rPr>
  </w:style>
  <w:style w:type="paragraph" w:styleId="Titre2">
    <w:name w:val="heading 2"/>
    <w:basedOn w:val="Normal"/>
    <w:next w:val="Normal"/>
    <w:uiPriority w:val="9"/>
    <w:semiHidden/>
    <w:unhideWhenUsed/>
    <w:qFormat/>
    <w:pPr>
      <w:keepNext/>
      <w:keepLines/>
      <w:spacing w:before="160" w:after="80"/>
      <w:outlineLvl w:val="1"/>
    </w:pPr>
    <w:rPr>
      <w:rFonts w:ascii="Aptos Display" w:hAnsi="Aptos Display" w:eastAsia="Times New Roman"/>
      <w:color w:val="0F4761"/>
      <w:sz w:val="32"/>
      <w:szCs w:val="32"/>
    </w:rPr>
  </w:style>
  <w:style w:type="paragraph" w:styleId="Titre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Titre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Titre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itre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itre7">
    <w:name w:val="heading 7"/>
    <w:basedOn w:val="Normal"/>
    <w:next w:val="Normal"/>
    <w:pPr>
      <w:keepNext/>
      <w:keepLines/>
      <w:spacing w:before="40" w:after="0"/>
      <w:outlineLvl w:val="6"/>
    </w:pPr>
    <w:rPr>
      <w:rFonts w:eastAsia="Times New Roman"/>
      <w:color w:val="595959"/>
    </w:rPr>
  </w:style>
  <w:style w:type="paragraph" w:styleId="Titre8">
    <w:name w:val="heading 8"/>
    <w:basedOn w:val="Normal"/>
    <w:next w:val="Normal"/>
    <w:pPr>
      <w:keepNext/>
      <w:keepLines/>
      <w:spacing w:after="0"/>
      <w:outlineLvl w:val="7"/>
    </w:pPr>
    <w:rPr>
      <w:rFonts w:eastAsia="Times New Roman"/>
      <w:i/>
      <w:iCs/>
      <w:color w:val="272727"/>
    </w:rPr>
  </w:style>
  <w:style w:type="paragraph" w:styleId="Titre9">
    <w:name w:val="heading 9"/>
    <w:basedOn w:val="Normal"/>
    <w:next w:val="Normal"/>
    <w:pPr>
      <w:keepNext/>
      <w:keepLines/>
      <w:spacing w:after="0"/>
      <w:outlineLvl w:val="8"/>
    </w:pPr>
    <w:rPr>
      <w:rFonts w:eastAsia="Times New Roman"/>
      <w:color w:val="272727"/>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rPr>
      <w:rFonts w:ascii="Aptos Display" w:hAnsi="Aptos Display" w:eastAsia="Times New Roman" w:cs="Times New Roman"/>
      <w:color w:val="0F4761"/>
      <w:sz w:val="40"/>
      <w:szCs w:val="40"/>
    </w:rPr>
  </w:style>
  <w:style w:type="character" w:styleId="Titre2Car" w:customStyle="1">
    <w:name w:val="Titre 2 Car"/>
    <w:basedOn w:val="Policepardfaut"/>
    <w:rPr>
      <w:rFonts w:ascii="Aptos Display" w:hAnsi="Aptos Display" w:eastAsia="Times New Roman" w:cs="Times New Roman"/>
      <w:color w:val="0F4761"/>
      <w:sz w:val="32"/>
      <w:szCs w:val="32"/>
    </w:rPr>
  </w:style>
  <w:style w:type="character" w:styleId="Titre3Car" w:customStyle="1">
    <w:name w:val="Titre 3 Car"/>
    <w:basedOn w:val="Policepardfaut"/>
    <w:rPr>
      <w:rFonts w:eastAsia="Times New Roman" w:cs="Times New Roman"/>
      <w:color w:val="0F4761"/>
      <w:sz w:val="28"/>
      <w:szCs w:val="28"/>
    </w:rPr>
  </w:style>
  <w:style w:type="character" w:styleId="Titre4Car" w:customStyle="1">
    <w:name w:val="Titre 4 Car"/>
    <w:basedOn w:val="Policepardfaut"/>
    <w:rPr>
      <w:rFonts w:eastAsia="Times New Roman" w:cs="Times New Roman"/>
      <w:i/>
      <w:iCs/>
      <w:color w:val="0F4761"/>
    </w:rPr>
  </w:style>
  <w:style w:type="character" w:styleId="Titre5Car" w:customStyle="1">
    <w:name w:val="Titre 5 Car"/>
    <w:basedOn w:val="Policepardfaut"/>
    <w:rPr>
      <w:rFonts w:eastAsia="Times New Roman" w:cs="Times New Roman"/>
      <w:color w:val="0F4761"/>
    </w:rPr>
  </w:style>
  <w:style w:type="character" w:styleId="Titre6Car" w:customStyle="1">
    <w:name w:val="Titre 6 Car"/>
    <w:basedOn w:val="Policepardfaut"/>
    <w:rPr>
      <w:rFonts w:eastAsia="Times New Roman" w:cs="Times New Roman"/>
      <w:i/>
      <w:iCs/>
      <w:color w:val="595959"/>
    </w:rPr>
  </w:style>
  <w:style w:type="character" w:styleId="Titre7Car" w:customStyle="1">
    <w:name w:val="Titre 7 Car"/>
    <w:basedOn w:val="Policepardfaut"/>
    <w:rPr>
      <w:rFonts w:eastAsia="Times New Roman" w:cs="Times New Roman"/>
      <w:color w:val="595959"/>
    </w:rPr>
  </w:style>
  <w:style w:type="character" w:styleId="Titre8Car" w:customStyle="1">
    <w:name w:val="Titre 8 Car"/>
    <w:basedOn w:val="Policepardfaut"/>
    <w:rPr>
      <w:rFonts w:eastAsia="Times New Roman" w:cs="Times New Roman"/>
      <w:i/>
      <w:iCs/>
      <w:color w:val="272727"/>
    </w:rPr>
  </w:style>
  <w:style w:type="character" w:styleId="Titre9Car" w:customStyle="1">
    <w:name w:val="Titre 9 Car"/>
    <w:basedOn w:val="Policepardfaut"/>
    <w:rPr>
      <w:rFonts w:eastAsia="Times New Roman" w:cs="Times New Roman"/>
      <w:color w:val="272727"/>
    </w:rPr>
  </w:style>
  <w:style w:type="paragraph" w:styleId="Titre">
    <w:name w:val="Title"/>
    <w:basedOn w:val="Normal"/>
    <w:next w:val="Normal"/>
    <w:uiPriority w:val="10"/>
    <w:qFormat/>
    <w:pPr>
      <w:spacing w:after="80" w:line="240" w:lineRule="auto"/>
      <w:contextualSpacing/>
    </w:pPr>
    <w:rPr>
      <w:rFonts w:ascii="Aptos Display" w:hAnsi="Aptos Display" w:eastAsia="Times New Roman"/>
      <w:spacing w:val="-10"/>
      <w:sz w:val="56"/>
      <w:szCs w:val="56"/>
    </w:rPr>
  </w:style>
  <w:style w:type="character" w:styleId="TitreCar" w:customStyle="1">
    <w:name w:val="Titre Car"/>
    <w:basedOn w:val="Policepardfaut"/>
    <w:rPr>
      <w:rFonts w:ascii="Aptos Display" w:hAnsi="Aptos Display" w:eastAsia="Times New Roman" w:cs="Times New Roman"/>
      <w:spacing w:val="-10"/>
      <w:kern w:val="3"/>
      <w:sz w:val="56"/>
      <w:szCs w:val="56"/>
    </w:rPr>
  </w:style>
  <w:style w:type="paragraph" w:styleId="Sous-titre">
    <w:name w:val="Subtitle"/>
    <w:basedOn w:val="Normal"/>
    <w:next w:val="Normal"/>
    <w:uiPriority w:val="11"/>
    <w:qFormat/>
    <w:rPr>
      <w:rFonts w:eastAsia="Times New Roman"/>
      <w:color w:val="595959"/>
      <w:spacing w:val="15"/>
      <w:sz w:val="28"/>
      <w:szCs w:val="28"/>
    </w:rPr>
  </w:style>
  <w:style w:type="character" w:styleId="Sous-titreCar" w:customStyle="1">
    <w:name w:val="Sous-titre Car"/>
    <w:basedOn w:val="Policepardfaut"/>
    <w:rPr>
      <w:rFonts w:eastAsia="Times New Roman" w:cs="Times New Roman"/>
      <w:color w:val="595959"/>
      <w:spacing w:val="15"/>
      <w:sz w:val="28"/>
      <w:szCs w:val="28"/>
    </w:rPr>
  </w:style>
  <w:style w:type="paragraph" w:styleId="Citation">
    <w:name w:val="Quote"/>
    <w:basedOn w:val="Normal"/>
    <w:next w:val="Normal"/>
    <w:pPr>
      <w:spacing w:before="160"/>
      <w:jc w:val="center"/>
    </w:pPr>
    <w:rPr>
      <w:i/>
      <w:iCs/>
      <w:color w:val="404040"/>
    </w:rPr>
  </w:style>
  <w:style w:type="character" w:styleId="CitationCar" w:customStyle="1">
    <w:name w:val="Citation Car"/>
    <w:basedOn w:val="Policepardfaut"/>
    <w:rPr>
      <w:i/>
      <w:iCs/>
      <w:color w:val="404040"/>
    </w:rPr>
  </w:style>
  <w:style w:type="paragraph" w:styleId="Paragraphedeliste">
    <w:name w:val="List Paragraph"/>
    <w:basedOn w:val="Normal"/>
    <w:pPr>
      <w:ind w:left="720"/>
      <w:contextualSpacing/>
    </w:pPr>
  </w:style>
  <w:style w:type="character" w:styleId="Accentuationintense">
    <w:name w:val="Intense Emphasis"/>
    <w:basedOn w:val="Policepardfaut"/>
    <w:rPr>
      <w:i/>
      <w:iCs/>
      <w:color w:val="0F4761"/>
    </w:rPr>
  </w:style>
  <w:style w:type="paragraph" w:styleId="Citationintense">
    <w:name w:val="Intense Quote"/>
    <w:basedOn w:val="Normal"/>
    <w:next w:val="Normal"/>
    <w:pPr>
      <w:pBdr>
        <w:top w:val="single" w:color="0F4761" w:sz="4" w:space="10"/>
        <w:bottom w:val="single" w:color="0F4761" w:sz="4" w:space="10"/>
      </w:pBdr>
      <w:spacing w:before="360" w:after="360"/>
      <w:ind w:left="864" w:right="864"/>
      <w:jc w:val="center"/>
    </w:pPr>
    <w:rPr>
      <w:i/>
      <w:iCs/>
      <w:color w:val="0F4761"/>
    </w:rPr>
  </w:style>
  <w:style w:type="character" w:styleId="CitationintenseCar" w:customStyle="1">
    <w:name w:val="Citation intense Car"/>
    <w:basedOn w:val="Policepardfaut"/>
    <w:rPr>
      <w:i/>
      <w:iCs/>
      <w:color w:val="0F4761"/>
    </w:rPr>
  </w:style>
  <w:style w:type="character" w:styleId="Rfrenceintense">
    <w:name w:val="Intense Reference"/>
    <w:basedOn w:val="Policepardfaut"/>
    <w:rPr>
      <w:b/>
      <w:bCs/>
      <w:smallCaps/>
      <w:color w:val="0F476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theme" Target="theme/theme1.xml" Id="rId23"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fontTable" Target="fontTable.xml" Id="rId22" /></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Milane HASSANI</dc:creator>
  <dc:description/>
  <lastModifiedBy>Lovson GOMA</lastModifiedBy>
  <revision>3</revision>
  <dcterms:created xsi:type="dcterms:W3CDTF">2025-02-21T09:27:00.0000000Z</dcterms:created>
  <dcterms:modified xsi:type="dcterms:W3CDTF">2025-05-12T04:57:08.8951110Z</dcterms:modified>
</coreProperties>
</file>